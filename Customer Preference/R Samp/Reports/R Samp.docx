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0F0802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6E52CDA5" wp14:editId="79A8177E">
                      <wp:simplePos x="0" y="0"/>
                      <wp:positionH relativeFrom="column">
                        <wp:posOffset>4419600</wp:posOffset>
                      </wp:positionH>
                      <wp:positionV relativeFrom="paragraph">
                        <wp:posOffset>457200</wp:posOffset>
                      </wp:positionV>
                      <wp:extent cx="2781300" cy="2305050"/>
                      <wp:effectExtent l="0" t="0" r="0" b="0"/>
                      <wp:wrapNone/>
                      <wp:docPr id="8" name="Rectangle: Single Corner Snipp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781300" cy="2305050"/>
                              </a:xfrm>
                              <a:prstGeom prst="snip1Rect">
                                <a:avLst>
                                  <a:gd name="adj" fmla="val 30131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802" w:rsidRPr="000F0802" w:rsidRDefault="000F0802" w:rsidP="000F0802">
                                  <w:pPr>
                                    <w:pStyle w:val="Heading3"/>
                                    <w:spacing w:before="0"/>
                                    <w:rPr>
                                      <w:color w:val="FFC40C" w:themeColor="accent5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color w:val="FFC40C" w:themeColor="accent5"/>
                                      <w:sz w:val="56"/>
                                      <w:szCs w:val="56"/>
                                    </w:rPr>
                                    <w:t>Blackwell electronics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: Single Corner Snipped 8" o:spid="_x0000_s1026" style="position:absolute;margin-left:348pt;margin-top:36pt;width:219pt;height:181.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1300,2305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" adj="-11796480,,5400" path="m,l2086765,r694535,694535l2781300,2305050,,2305050,,xe" fillcolor="#333 [3204]" stroked="f" strokeweight="3pt">
                      <v:stroke joinstyle="miter"/>
                      <v:formulas/>
                      <v:path arrowok="t" o:connecttype="custom" o:connectlocs="0,0;2086765,0;2781300,694535;2781300,2305050;0,2305050;0,0" o:connectangles="0,0,0,0,0,0" textboxrect="0,0,2781300,2305050"/>
                      <v:textbox>
                        <w:txbxContent>
                          <w:p w:rsidR="000F0802" w:rsidRPr="000F0802" w:rsidRDefault="000F0802" w:rsidP="000F0802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Blackwell electronics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4F7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6217416A" wp14:editId="31356BA1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 w:rsidR="005714F7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696EDD72" wp14:editId="5D325613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Default="007A7C50" w:rsidP="007A7C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1" o:spid="_x0000_s1027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" adj="1380" fillcolor="#ffc40c [3208]" stroked="f" strokeweight="3pt">
                      <v:textbox>
                        <w:txbxContent>
                          <w:p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4D4571" w:rsidRPr="00127C5F" w:rsidRDefault="007A7C50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DCD967" wp14:editId="578D49F0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0EE" w:rsidRPr="00BE2FAA" w:rsidRDefault="000F0802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 xml:space="preserve">Kyle gardner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1" o:spid="_x0000_s1028" style="position:absolute;margin-left:-10.3pt;margin-top:-278.4pt;width:145.7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E400EE" w:rsidRPr="00BE2FAA" w:rsidRDefault="000F0802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 xml:space="preserve">Kyle gardner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5A7040" wp14:editId="42912EF3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19" w:rsidRPr="00202FE2" w:rsidRDefault="000F0802" w:rsidP="00666759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Utilization of R</w:t>
                            </w:r>
                          </w:p>
                          <w:p w:rsidR="00AF5119" w:rsidRPr="00AF5119" w:rsidRDefault="000F0802" w:rsidP="00AF5119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Review and Application of R for Data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171" o:spid="_x0000_s1029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O8G57T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AF5119" w:rsidRPr="00202FE2" w:rsidRDefault="000F0802" w:rsidP="00666759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Utilization of R</w:t>
                      </w:r>
                    </w:p>
                    <w:p w:rsidR="00AF5119" w:rsidRPr="00AF5119" w:rsidRDefault="000F0802" w:rsidP="00AF5119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Review and Application of R for Data Analytics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:rsidTr="00011FF1">
        <w:trPr>
          <w:trHeight w:val="63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c">
                  <w:drawing>
                    <wp:inline distT="0" distB="0" distL="0" distR="0" wp14:anchorId="44D9AA98" wp14:editId="6D726B99">
                      <wp:extent cx="1828800" cy="411480"/>
                      <wp:effectExtent l="0" t="0" r="0" b="7620"/>
                      <wp:docPr id="224" name="Canvas 224" title="Rectangular 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5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24" o:spid="_x0000_s1026" editas="canvas" alt="Title: Rectangular shape" style="width:2in;height:32.4pt;mso-position-horizontal-relative:char;mso-position-vertical-relative:line" coordsize="18288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288;height:4114;visibility:visible;mso-wrap-style:square" filled="t" fillcolor="#ffc40c [3208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:rsidR="004D4571" w:rsidRPr="00DC5A24" w:rsidRDefault="00A6329D" w:rsidP="00DC5A24">
            <w:pPr>
              <w:pStyle w:val="1Spine"/>
            </w:pPr>
            <w:sdt>
              <w:sdtPr>
                <w:tag w:val="Title"/>
                <w:id w:val="1326344"/>
                <w:placeholder>
                  <w:docPart w:val="910654CEE8794F759995A0D70055B05A"/>
                </w:placeholder>
              </w:sdtPr>
              <w:sdtEndPr/>
              <w:sdtContent>
                <w:r w:rsidR="000F0802">
                  <w:t xml:space="preserve"> Introduction to R</w:t>
                </w:r>
              </w:sdtContent>
            </w:sdt>
            <w:r w:rsidR="00DC5A24">
              <w:softHyphen/>
            </w:r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:rsidTr="00011FF1">
        <w:trPr>
          <w:trHeight w:val="99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c">
                  <w:drawing>
                    <wp:inline distT="0" distB="0" distL="0" distR="0" wp14:anchorId="5996B960" wp14:editId="06528E31">
                      <wp:extent cx="1837690" cy="631825"/>
                      <wp:effectExtent l="0" t="0" r="0" b="0"/>
                      <wp:docPr id="213" name="Canvas 213" title="Rectangular 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13" o:spid="_x0000_s1026" editas="canvas" alt="Title: Rectangular shape" style="width:144.7pt;height:49.75pt;mso-position-horizontal-relative:char;mso-position-vertical-relative:line" coordsize="18376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">
                      <v:shape id="_x0000_s1027" type="#_x0000_t75" style="position:absolute;width:18376;height:6318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:rsidR="004D4571" w:rsidRPr="00857541" w:rsidRDefault="00A6329D" w:rsidP="000F0802">
            <w:pPr>
              <w:pStyle w:val="15Spine"/>
            </w:pPr>
            <w:sdt>
              <w:sdtPr>
                <w:tag w:val="Title"/>
                <w:id w:val="1326375"/>
                <w:placeholder>
                  <w:docPart w:val="8B39CB6CCAA647BEBED9507D417A6EFA"/>
                </w:placeholder>
              </w:sdtPr>
              <w:sdtEndPr/>
              <w:sdtContent>
                <w:r w:rsidR="000F0802">
                  <w:t xml:space="preserve">Prediction: Distance Travelled 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:rsidTr="00655E3C">
        <w:trPr>
          <w:trHeight w:val="1526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c">
                  <w:drawing>
                    <wp:inline distT="0" distB="0" distL="0" distR="0" wp14:anchorId="28259A03" wp14:editId="45921F02">
                      <wp:extent cx="1828800" cy="979805"/>
                      <wp:effectExtent l="0" t="0" r="0" b="0"/>
                      <wp:docPr id="202" name="Canvas 202" title="Rectangular 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5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02" o:spid="_x0000_s1026" editas="canvas" alt="Title: Rectangular shape" style="width:2in;height:77.15pt;mso-position-horizontal-relative:char;mso-position-vertical-relative:line" coordsize="18288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">
                      <v:shape id="_x0000_s1027" type="#_x0000_t75" style="position:absolute;width:18288;height:9798;visibility:visible;mso-wrap-style:square" filled="t" fillcolor="#ffc40c [3208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:rsidR="004D4571" w:rsidRPr="000B12EB" w:rsidRDefault="00A6329D" w:rsidP="00DC5A24">
            <w:pPr>
              <w:pStyle w:val="2Spine"/>
            </w:pPr>
            <w:sdt>
              <w:sdtPr>
                <w:tag w:val="Title"/>
                <w:id w:val="1326392"/>
                <w:placeholder>
                  <w:docPart w:val="8F53CA5C90B24F2BBA1E8746794C662C"/>
                </w:placeholder>
              </w:sdtPr>
              <w:sdtEndPr/>
              <w:sdtContent>
                <w:r w:rsidR="000F0802" w:rsidRPr="000F0802">
                  <w:rPr>
                    <w:sz w:val="48"/>
                    <w:szCs w:val="48"/>
                  </w:rPr>
                  <w:t>Prediction: Length of Petal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</w:rPr>
        <w:br/>
      </w:r>
    </w:p>
    <w:p w:rsidR="004D4571" w:rsidRPr="00127C5F" w:rsidRDefault="004D4571" w:rsidP="004D4571">
      <w:pPr>
        <w:rPr>
          <w:color w:val="D0300F" w:themeColor="accent6" w:themeShade="BF"/>
        </w:rPr>
        <w:sectPr w:rsidR="004D4571" w:rsidRPr="00127C5F" w:rsidSect="00D36652">
          <w:pgSz w:w="15840" w:h="12240" w:orient="landscape"/>
          <w:pgMar w:top="1890" w:right="0" w:bottom="0" w:left="1440" w:header="720" w:footer="720" w:gutter="0"/>
          <w:cols w:space="720"/>
          <w:noEndnote/>
        </w:sectPr>
      </w:pPr>
    </w:p>
    <w:p w:rsidR="004D4571" w:rsidRPr="00127C5F" w:rsidRDefault="005714F7" w:rsidP="002028F6">
      <w:pPr>
        <w:ind w:right="3600"/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B894DCC" wp14:editId="5D7A86D1">
                <wp:simplePos x="0" y="0"/>
                <wp:positionH relativeFrom="column">
                  <wp:posOffset>-3175</wp:posOffset>
                </wp:positionH>
                <wp:positionV relativeFrom="paragraph">
                  <wp:posOffset>-257810</wp:posOffset>
                </wp:positionV>
                <wp:extent cx="3479800" cy="2824480"/>
                <wp:effectExtent l="0" t="0" r="6350" b="0"/>
                <wp:wrapNone/>
                <wp:docPr id="230" name="Rectangle: Single Corner Snipped 230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Pr="00F7167D" w:rsidRDefault="005714F7" w:rsidP="005714F7">
                            <w:pPr>
                              <w:pStyle w:val="Heading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230" o:spid="_x0000_s1030" alt="Title: Shape" style="position:absolute;margin-left:-.25pt;margin-top:-20.3pt;width:274pt;height:222.4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5714F7" w:rsidRPr="00F7167D" w:rsidRDefault="005714F7" w:rsidP="005714F7">
                      <w:pPr>
                        <w:pStyle w:val="Heading1"/>
                        <w:jc w:val="left"/>
                      </w:pPr>
                      <w:r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92D592" wp14:editId="5C180D1E">
                <wp:simplePos x="0" y="0"/>
                <wp:positionH relativeFrom="column">
                  <wp:posOffset>384810</wp:posOffset>
                </wp:positionH>
                <wp:positionV relativeFrom="paragraph">
                  <wp:posOffset>587375</wp:posOffset>
                </wp:positionV>
                <wp:extent cx="2701925" cy="113220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4F7" w:rsidRPr="000F0802" w:rsidRDefault="000F0802" w:rsidP="005714F7">
                            <w:pPr>
                              <w:pStyle w:val="Heading1"/>
                              <w:jc w:val="left"/>
                              <w:rPr>
                                <w:color w:val="571745" w:themeColor="text2"/>
                              </w:rPr>
                            </w:pPr>
                            <w:r>
                              <w:rPr>
                                <w:color w:val="571745" w:themeColor="text2"/>
                              </w:rPr>
                              <w:t>Introduction</w:t>
                            </w:r>
                            <w:r w:rsidR="005714F7"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31" type="#_x0000_t202" style="position:absolute;margin-left:30.3pt;margin-top:46.25pt;width:212.75pt;height:89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" filled="f" stroked="f">
                <v:textbox>
                  <w:txbxContent>
                    <w:p w:rsidR="005714F7" w:rsidRPr="000F0802" w:rsidRDefault="000F0802" w:rsidP="005714F7">
                      <w:pPr>
                        <w:pStyle w:val="Heading1"/>
                        <w:jc w:val="left"/>
                        <w:rPr>
                          <w:color w:val="571745" w:themeColor="text2"/>
                        </w:rPr>
                      </w:pPr>
                      <w:r>
                        <w:rPr>
                          <w:color w:val="571745" w:themeColor="text2"/>
                        </w:rPr>
                        <w:t>Introduction</w:t>
                      </w:r>
                      <w:r w:rsidR="005714F7"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D4571" w:rsidRPr="00127C5F" w:rsidRDefault="000F0802" w:rsidP="004D4571">
      <w:pPr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800E289" wp14:editId="14FF74C1">
                <wp:simplePos x="0" y="0"/>
                <wp:positionH relativeFrom="column">
                  <wp:posOffset>1733550</wp:posOffset>
                </wp:positionH>
                <wp:positionV relativeFrom="paragraph">
                  <wp:posOffset>1000760</wp:posOffset>
                </wp:positionV>
                <wp:extent cx="4695190" cy="6696075"/>
                <wp:effectExtent l="0" t="0" r="0" b="9525"/>
                <wp:wrapNone/>
                <wp:docPr id="229" name="Rectangle: Single Corner Snipp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95190" cy="6696075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802" w:rsidRDefault="000F0802" w:rsidP="000F0802">
                            <w:pPr>
                              <w:pStyle w:val="1Spine"/>
                              <w:jc w:val="left"/>
                            </w:pPr>
                            <w:r>
                              <w:t xml:space="preserve">What is </w:t>
                            </w:r>
                            <w:proofErr w:type="gramStart"/>
                            <w:r>
                              <w:t>R</w:t>
                            </w:r>
                            <w:r w:rsidR="005714F7">
                              <w:t>:</w:t>
                            </w:r>
                            <w:proofErr w:type="gramEnd"/>
                          </w:p>
                          <w:p w:rsidR="000F0802" w:rsidRDefault="000F0802" w:rsidP="000F0802">
                            <w:pPr>
                              <w:pStyle w:val="1Spine"/>
                              <w:jc w:val="left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0F0802">
                              <w:rPr>
                                <w:b w:val="0"/>
                                <w:sz w:val="24"/>
                                <w:szCs w:val="24"/>
                              </w:rPr>
                              <w:t>R is an emerging programming languages software used in the industry for statistical and data visualization. The purpose o</w:t>
                            </w:r>
                            <w:r w:rsidR="00775072">
                              <w:rPr>
                                <w:b w:val="0"/>
                                <w:sz w:val="24"/>
                                <w:szCs w:val="24"/>
                              </w:rPr>
                              <w:t>f this report is to highlight</w:t>
                            </w:r>
                            <w:r w:rsidRPr="000F0802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experiences 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and best practices for using </w:t>
                            </w:r>
                            <w:r w:rsidRPr="000F0802">
                              <w:rPr>
                                <w:b w:val="0"/>
                                <w:sz w:val="24"/>
                                <w:szCs w:val="24"/>
                              </w:rPr>
                              <w:t>R and its applicability to be utilized by Blackwell Electronics to perform data analytics.</w:t>
                            </w:r>
                          </w:p>
                          <w:p w:rsidR="000F0802" w:rsidRPr="000F0802" w:rsidRDefault="000F0802" w:rsidP="000F0802">
                            <w:pPr>
                              <w:pStyle w:val="1Spine"/>
                              <w:jc w:val="left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  <w:p w:rsidR="000F0802" w:rsidRDefault="000F0802" w:rsidP="000F0802">
                            <w:pPr>
                              <w:rPr>
                                <w:color w:val="571745" w:themeColor="text2"/>
                              </w:rPr>
                            </w:pPr>
                            <w:r w:rsidRPr="000F0802">
                              <w:rPr>
                                <w:color w:val="571745" w:themeColor="text2"/>
                                <w:sz w:val="24"/>
                                <w:szCs w:val="24"/>
                              </w:rPr>
                              <w:t>R is free software developed and maintained by plethora of user within the</w:t>
                            </w:r>
                            <w:r w:rsidR="00775072">
                              <w:rPr>
                                <w:color w:val="571745" w:themeColor="text2"/>
                                <w:sz w:val="24"/>
                                <w:szCs w:val="24"/>
                              </w:rPr>
                              <w:t xml:space="preserve"> data community (open-source). One </w:t>
                            </w:r>
                            <w:r w:rsidRPr="000F0802">
                              <w:rPr>
                                <w:color w:val="571745" w:themeColor="text2"/>
                                <w:sz w:val="24"/>
                                <w:szCs w:val="24"/>
                              </w:rPr>
                              <w:t xml:space="preserve">strength of </w:t>
                            </w:r>
                            <w:proofErr w:type="gramStart"/>
                            <w:r w:rsidRPr="000F0802">
                              <w:rPr>
                                <w:color w:val="571745" w:themeColor="text2"/>
                                <w:sz w:val="24"/>
                                <w:szCs w:val="24"/>
                              </w:rPr>
                              <w:t>R,</w:t>
                            </w:r>
                            <w:proofErr w:type="gramEnd"/>
                            <w:r w:rsidRPr="000F0802">
                              <w:rPr>
                                <w:color w:val="571745" w:themeColor="text2"/>
                                <w:sz w:val="24"/>
                                <w:szCs w:val="24"/>
                              </w:rPr>
                              <w:t xml:space="preserve"> is its user community, which allows users to share code, programs, and tactics</w:t>
                            </w:r>
                            <w:r w:rsidRPr="000F0802">
                              <w:rPr>
                                <w:color w:val="571745" w:themeColor="text2"/>
                              </w:rPr>
                              <w:t xml:space="preserve"> for solving problems or determining the best a</w:t>
                            </w:r>
                            <w:r w:rsidR="00E64D70">
                              <w:rPr>
                                <w:color w:val="571745" w:themeColor="text2"/>
                              </w:rPr>
                              <w:t xml:space="preserve">nalysis for a project.  </w:t>
                            </w:r>
                            <w:proofErr w:type="gramStart"/>
                            <w:r w:rsidR="00E64D70">
                              <w:rPr>
                                <w:color w:val="571745" w:themeColor="text2"/>
                              </w:rPr>
                              <w:t xml:space="preserve">Another </w:t>
                            </w:r>
                            <w:r w:rsidRPr="000F0802">
                              <w:rPr>
                                <w:color w:val="571745" w:themeColor="text2"/>
                              </w:rPr>
                              <w:t>strength</w:t>
                            </w:r>
                            <w:proofErr w:type="gramEnd"/>
                            <w:r w:rsidRPr="000F0802">
                              <w:rPr>
                                <w:color w:val="571745" w:themeColor="text2"/>
                              </w:rPr>
                              <w:t xml:space="preserve"> of R, is the ability to run a line of code and receive an instant output. R studio is a complement to and allows for greater functionality with R. </w:t>
                            </w:r>
                          </w:p>
                          <w:p w:rsidR="005714F7" w:rsidRPr="000F0802" w:rsidRDefault="000F0802" w:rsidP="000F0802">
                            <w:pPr>
                              <w:rPr>
                                <w:color w:val="571745" w:themeColor="text2"/>
                              </w:rPr>
                            </w:pPr>
                            <w:r w:rsidRPr="000F0802">
                              <w:rPr>
                                <w:color w:val="571745" w:themeColor="text2"/>
                              </w:rPr>
                              <w:t xml:space="preserve">Unlike </w:t>
                            </w:r>
                            <w:proofErr w:type="spellStart"/>
                            <w:r w:rsidRPr="000F0802">
                              <w:rPr>
                                <w:color w:val="571745" w:themeColor="text2"/>
                              </w:rPr>
                              <w:t>Rapidminer</w:t>
                            </w:r>
                            <w:proofErr w:type="spellEnd"/>
                            <w:r w:rsidRPr="000F0802">
                              <w:rPr>
                                <w:color w:val="571745" w:themeColor="text2"/>
                              </w:rPr>
                              <w:t xml:space="preserve">, where users drag and clicked to set up and/or run analysis, in R user must manually type out commands to set up and/or run analysis. This can be </w:t>
                            </w:r>
                            <w:r>
                              <w:rPr>
                                <w:color w:val="571745" w:themeColor="text2"/>
                              </w:rPr>
                              <w:t>a bit intimidating for users whom are</w:t>
                            </w:r>
                            <w:r w:rsidRPr="000F0802">
                              <w:rPr>
                                <w:color w:val="571745" w:themeColor="text2"/>
                              </w:rPr>
                              <w:t xml:space="preserve"> familiar with friendlier graphical user interfaces. </w:t>
                            </w:r>
                            <w:r w:rsidR="00775072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  <w:r w:rsidRPr="000F0802">
                              <w:rPr>
                                <w:color w:val="571745" w:themeColor="text2"/>
                              </w:rPr>
                              <w:t xml:space="preserve">Users have to become accustomed to writing code for variety of task such as, installing &amp; reading packages, uploading and running statistical analysis on data. </w:t>
                            </w:r>
                            <w:r>
                              <w:rPr>
                                <w:color w:val="571745" w:themeColor="text2"/>
                              </w:rPr>
                              <w:t>User should also be aware that in R is case-sensitive and to develop a consistent structure naming process or variables.</w:t>
                            </w:r>
                            <w:r w:rsidR="00775072">
                              <w:rPr>
                                <w:color w:val="571745" w:themeColor="text2"/>
                              </w:rPr>
                              <w:t xml:space="preserve"> Packages and extensions do not come with R and must be downloaded separately. However,</w:t>
                            </w:r>
                            <w:r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  <w:r w:rsidRPr="000F0802">
                              <w:rPr>
                                <w:color w:val="571745" w:themeColor="text2"/>
                              </w:rPr>
                              <w:t>R provides a general descriptions of all functions used and there are resources on the web to assist new user with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229" o:spid="_x0000_s1032" style="position:absolute;margin-left:136.5pt;margin-top:78.8pt;width:369.7pt;height:527.2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95190,6696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" adj="-11796480,,5400" path="m,l3024266,,4695190,1670924r,5025151l,6696075,,xe" fillcolor="#eeece1 [3214]" stroked="f" strokeweight="3pt">
                <v:fill opacity="43947f"/>
                <v:stroke joinstyle="miter"/>
                <v:formulas/>
                <v:path arrowok="t" o:connecttype="custom" o:connectlocs="0,0;3024266,0;4695190,1670924;4695190,6696075;0,6696075;0,0" o:connectangles="0,0,0,0,0,0" textboxrect="0,0,4695190,6696075"/>
                <v:textbox>
                  <w:txbxContent>
                    <w:p w:rsidR="000F0802" w:rsidRDefault="000F0802" w:rsidP="000F0802">
                      <w:pPr>
                        <w:pStyle w:val="1Spine"/>
                        <w:jc w:val="left"/>
                      </w:pPr>
                      <w:r>
                        <w:t xml:space="preserve">What is </w:t>
                      </w:r>
                      <w:proofErr w:type="gramStart"/>
                      <w:r>
                        <w:t>R</w:t>
                      </w:r>
                      <w:r w:rsidR="005714F7">
                        <w:t>:</w:t>
                      </w:r>
                      <w:proofErr w:type="gramEnd"/>
                    </w:p>
                    <w:p w:rsidR="000F0802" w:rsidRDefault="000F0802" w:rsidP="000F0802">
                      <w:pPr>
                        <w:pStyle w:val="1Spine"/>
                        <w:jc w:val="left"/>
                        <w:rPr>
                          <w:b w:val="0"/>
                          <w:sz w:val="24"/>
                          <w:szCs w:val="24"/>
                        </w:rPr>
                      </w:pPr>
                      <w:r w:rsidRPr="000F0802">
                        <w:rPr>
                          <w:b w:val="0"/>
                          <w:sz w:val="24"/>
                          <w:szCs w:val="24"/>
                        </w:rPr>
                        <w:t>R is an emerging programming languages software used in the industry for statistical and data visualization. The purpose o</w:t>
                      </w:r>
                      <w:r w:rsidR="00775072">
                        <w:rPr>
                          <w:b w:val="0"/>
                          <w:sz w:val="24"/>
                          <w:szCs w:val="24"/>
                        </w:rPr>
                        <w:t>f this report is to highlight</w:t>
                      </w:r>
                      <w:r w:rsidRPr="000F0802">
                        <w:rPr>
                          <w:b w:val="0"/>
                          <w:sz w:val="24"/>
                          <w:szCs w:val="24"/>
                        </w:rPr>
                        <w:t xml:space="preserve"> experiences 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and best practices for using </w:t>
                      </w:r>
                      <w:r w:rsidRPr="000F0802">
                        <w:rPr>
                          <w:b w:val="0"/>
                          <w:sz w:val="24"/>
                          <w:szCs w:val="24"/>
                        </w:rPr>
                        <w:t>R and its applicability to be utilized by Blackwell Electronics to perform data analytics.</w:t>
                      </w:r>
                    </w:p>
                    <w:p w:rsidR="000F0802" w:rsidRPr="000F0802" w:rsidRDefault="000F0802" w:rsidP="000F0802">
                      <w:pPr>
                        <w:pStyle w:val="1Spine"/>
                        <w:jc w:val="left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  <w:p w:rsidR="000F0802" w:rsidRDefault="000F0802" w:rsidP="000F0802">
                      <w:pPr>
                        <w:rPr>
                          <w:color w:val="571745" w:themeColor="text2"/>
                        </w:rPr>
                      </w:pPr>
                      <w:r w:rsidRPr="000F0802">
                        <w:rPr>
                          <w:color w:val="571745" w:themeColor="text2"/>
                          <w:sz w:val="24"/>
                          <w:szCs w:val="24"/>
                        </w:rPr>
                        <w:t>R is free software developed and maintained by plethora of user within the</w:t>
                      </w:r>
                      <w:r w:rsidR="00775072">
                        <w:rPr>
                          <w:color w:val="571745" w:themeColor="text2"/>
                          <w:sz w:val="24"/>
                          <w:szCs w:val="24"/>
                        </w:rPr>
                        <w:t xml:space="preserve"> data community (open-source). One </w:t>
                      </w:r>
                      <w:r w:rsidRPr="000F0802">
                        <w:rPr>
                          <w:color w:val="571745" w:themeColor="text2"/>
                          <w:sz w:val="24"/>
                          <w:szCs w:val="24"/>
                        </w:rPr>
                        <w:t xml:space="preserve">strength of </w:t>
                      </w:r>
                      <w:proofErr w:type="gramStart"/>
                      <w:r w:rsidRPr="000F0802">
                        <w:rPr>
                          <w:color w:val="571745" w:themeColor="text2"/>
                          <w:sz w:val="24"/>
                          <w:szCs w:val="24"/>
                        </w:rPr>
                        <w:t>R,</w:t>
                      </w:r>
                      <w:proofErr w:type="gramEnd"/>
                      <w:r w:rsidRPr="000F0802">
                        <w:rPr>
                          <w:color w:val="571745" w:themeColor="text2"/>
                          <w:sz w:val="24"/>
                          <w:szCs w:val="24"/>
                        </w:rPr>
                        <w:t xml:space="preserve"> is its user community, which allows users to share code, programs, and tactics</w:t>
                      </w:r>
                      <w:r w:rsidRPr="000F0802">
                        <w:rPr>
                          <w:color w:val="571745" w:themeColor="text2"/>
                        </w:rPr>
                        <w:t xml:space="preserve"> for solving problems or determining the best a</w:t>
                      </w:r>
                      <w:r w:rsidR="00E64D70">
                        <w:rPr>
                          <w:color w:val="571745" w:themeColor="text2"/>
                        </w:rPr>
                        <w:t xml:space="preserve">nalysis for a project.  </w:t>
                      </w:r>
                      <w:proofErr w:type="gramStart"/>
                      <w:r w:rsidR="00E64D70">
                        <w:rPr>
                          <w:color w:val="571745" w:themeColor="text2"/>
                        </w:rPr>
                        <w:t xml:space="preserve">Another </w:t>
                      </w:r>
                      <w:r w:rsidRPr="000F0802">
                        <w:rPr>
                          <w:color w:val="571745" w:themeColor="text2"/>
                        </w:rPr>
                        <w:t>strength</w:t>
                      </w:r>
                      <w:proofErr w:type="gramEnd"/>
                      <w:r w:rsidRPr="000F0802">
                        <w:rPr>
                          <w:color w:val="571745" w:themeColor="text2"/>
                        </w:rPr>
                        <w:t xml:space="preserve"> of R, is the ability to run a line of code and receive an instant output. R studio is a complement to and allows for greater functionality with R. </w:t>
                      </w:r>
                    </w:p>
                    <w:p w:rsidR="005714F7" w:rsidRPr="000F0802" w:rsidRDefault="000F0802" w:rsidP="000F0802">
                      <w:pPr>
                        <w:rPr>
                          <w:color w:val="571745" w:themeColor="text2"/>
                        </w:rPr>
                      </w:pPr>
                      <w:r w:rsidRPr="000F0802">
                        <w:rPr>
                          <w:color w:val="571745" w:themeColor="text2"/>
                        </w:rPr>
                        <w:t xml:space="preserve">Unlike </w:t>
                      </w:r>
                      <w:proofErr w:type="spellStart"/>
                      <w:r w:rsidRPr="000F0802">
                        <w:rPr>
                          <w:color w:val="571745" w:themeColor="text2"/>
                        </w:rPr>
                        <w:t>Rapidminer</w:t>
                      </w:r>
                      <w:proofErr w:type="spellEnd"/>
                      <w:r w:rsidRPr="000F0802">
                        <w:rPr>
                          <w:color w:val="571745" w:themeColor="text2"/>
                        </w:rPr>
                        <w:t xml:space="preserve">, where users drag and clicked to set up and/or run analysis, in R user must manually type out commands to set up and/or run analysis. This can be </w:t>
                      </w:r>
                      <w:r>
                        <w:rPr>
                          <w:color w:val="571745" w:themeColor="text2"/>
                        </w:rPr>
                        <w:t>a bit intimidating for users whom are</w:t>
                      </w:r>
                      <w:r w:rsidRPr="000F0802">
                        <w:rPr>
                          <w:color w:val="571745" w:themeColor="text2"/>
                        </w:rPr>
                        <w:t xml:space="preserve"> familiar with friendlier graphical user interfaces. </w:t>
                      </w:r>
                      <w:r w:rsidR="00775072">
                        <w:rPr>
                          <w:color w:val="571745" w:themeColor="text2"/>
                        </w:rPr>
                        <w:t xml:space="preserve"> </w:t>
                      </w:r>
                      <w:r w:rsidRPr="000F0802">
                        <w:rPr>
                          <w:color w:val="571745" w:themeColor="text2"/>
                        </w:rPr>
                        <w:t xml:space="preserve">Users have to become accustomed to writing code for variety of task such as, installing &amp; reading packages, uploading and running statistical analysis on data. </w:t>
                      </w:r>
                      <w:r>
                        <w:rPr>
                          <w:color w:val="571745" w:themeColor="text2"/>
                        </w:rPr>
                        <w:t>User should also be aware that in R is case-sensitive and to develop a consistent structure naming process or variables.</w:t>
                      </w:r>
                      <w:r w:rsidR="00775072">
                        <w:rPr>
                          <w:color w:val="571745" w:themeColor="text2"/>
                        </w:rPr>
                        <w:t xml:space="preserve"> Packages and extensions do not come with R and must be downloaded separately. However,</w:t>
                      </w:r>
                      <w:r>
                        <w:rPr>
                          <w:color w:val="571745" w:themeColor="text2"/>
                        </w:rPr>
                        <w:t xml:space="preserve"> </w:t>
                      </w:r>
                      <w:r w:rsidRPr="000F0802">
                        <w:rPr>
                          <w:color w:val="571745" w:themeColor="text2"/>
                        </w:rPr>
                        <w:t>R provides a general descriptions of all functions used and there are resources on the web to assist new user with R.</w:t>
                      </w:r>
                    </w:p>
                  </w:txbxContent>
                </v:textbox>
              </v:shape>
            </w:pict>
          </mc:Fallback>
        </mc:AlternateContent>
      </w:r>
      <w:r w:rsidR="005714F7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63F446" wp14:editId="5A9ECB63">
                <wp:simplePos x="0" y="0"/>
                <wp:positionH relativeFrom="column">
                  <wp:posOffset>-510540</wp:posOffset>
                </wp:positionH>
                <wp:positionV relativeFrom="paragraph">
                  <wp:posOffset>7694295</wp:posOffset>
                </wp:positionV>
                <wp:extent cx="7089140" cy="652780"/>
                <wp:effectExtent l="0" t="0" r="0" b="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" o:spid="_x0000_s1033" type="#_x0000_t7" style="position:absolute;margin-left:-40.2pt;margin-top:605.85pt;width:558.2pt;height:5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" adj="1379" fillcolor="#ffc40c [3208]" stroked="f" strokeweight="3pt">
                <v:textbox>
                  <w:txbxContent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14F7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ED8A61" wp14:editId="6BE276EA">
                <wp:simplePos x="0" y="0"/>
                <wp:positionH relativeFrom="column">
                  <wp:posOffset>6245225</wp:posOffset>
                </wp:positionH>
                <wp:positionV relativeFrom="paragraph">
                  <wp:posOffset>7694608</wp:posOffset>
                </wp:positionV>
                <wp:extent cx="7089140" cy="652780"/>
                <wp:effectExtent l="0" t="0" r="0" b="0"/>
                <wp:wrapNone/>
                <wp:docPr id="15" name="Parallelogram 15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072" w:rsidRPr="00775072" w:rsidRDefault="00775072" w:rsidP="0077507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75072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5" o:spid="_x0000_s1034" type="#_x0000_t7" alt="Title: Shape" style="position:absolute;margin-left:491.75pt;margin-top:605.85pt;width:558.2pt;height:51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" adj="1379" fillcolor="#333 [3204]" stroked="f" strokeweight="3pt">
                <v:textbox>
                  <w:txbxContent>
                    <w:p w:rsidR="00775072" w:rsidRPr="00775072" w:rsidRDefault="00775072" w:rsidP="0077507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75072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50509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F8DA61" wp14:editId="0ADEA052">
                <wp:simplePos x="0" y="0"/>
                <wp:positionH relativeFrom="margin">
                  <wp:posOffset>6426200</wp:posOffset>
                </wp:positionH>
                <wp:positionV relativeFrom="margin">
                  <wp:posOffset>1318260</wp:posOffset>
                </wp:positionV>
                <wp:extent cx="1356995" cy="868680"/>
                <wp:effectExtent l="0" t="0" r="0" b="7620"/>
                <wp:wrapNone/>
                <wp:docPr id="18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867" w:rsidRPr="00E64D70" w:rsidRDefault="001B6867" w:rsidP="00381773">
                            <w:pPr>
                              <w:pStyle w:val="TabName"/>
                              <w:rPr>
                                <w:color w:val="FFC40C" w:themeColor="accent5"/>
                              </w:rPr>
                            </w:pPr>
                            <w:r w:rsidRPr="00E64D70">
                              <w:rPr>
                                <w:color w:val="FFC40C" w:themeColor="accent5"/>
                              </w:rPr>
                              <w:t>Tab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2" o:spid="_x0000_s1035" style="position:absolute;margin-left:506pt;margin-top:103.8pt;width:106.85pt;height:68.4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356995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" adj="-11796480,,5400" path="m,l1212212,r144783,144783l1356995,868680,,868680,,xe" fillcolor="#571745 [3215]" stroked="f" strokeweight=".25pt">
                <v:stroke joinstyle="miter"/>
                <v:formulas/>
                <v:path o:connecttype="custom" o:connectlocs="0,0;1212212,0;1356995,144783;1356995,868680;0,868680;0,0" o:connectangles="0,0,0,0,0,0" textboxrect="0,0,1356995,868680"/>
                <v:textbox style="layout-flow:vertical">
                  <w:txbxContent>
                    <w:p w:rsidR="001B6867" w:rsidRPr="00E64D70" w:rsidRDefault="001B6867" w:rsidP="00381773">
                      <w:pPr>
                        <w:pStyle w:val="TabName"/>
                        <w:rPr>
                          <w:color w:val="FFC40C" w:themeColor="accent5"/>
                        </w:rPr>
                      </w:pPr>
                      <w:r w:rsidRPr="00E64D70">
                        <w:rPr>
                          <w:color w:val="FFC40C" w:themeColor="accent5"/>
                        </w:rPr>
                        <w:t>Tab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4571" w:rsidRPr="00127C5F">
        <w:rPr>
          <w:color w:val="D0300F" w:themeColor="accent6" w:themeShade="BF"/>
        </w:rPr>
        <w:br w:type="page"/>
      </w:r>
    </w:p>
    <w:p w:rsidR="004D4571" w:rsidRPr="00127C5F" w:rsidRDefault="00E64D70" w:rsidP="004D4571">
      <w:pPr>
        <w:rPr>
          <w:color w:val="D0300F" w:themeColor="accent6" w:themeShade="BF"/>
        </w:rPr>
      </w:pPr>
      <w:r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ABCDE0" wp14:editId="0B05F0E1">
                <wp:simplePos x="0" y="0"/>
                <wp:positionH relativeFrom="margin">
                  <wp:posOffset>6430645</wp:posOffset>
                </wp:positionH>
                <wp:positionV relativeFrom="margin">
                  <wp:posOffset>1466215</wp:posOffset>
                </wp:positionV>
                <wp:extent cx="1356995" cy="868680"/>
                <wp:effectExtent l="0" t="0" r="0" b="7620"/>
                <wp:wrapNone/>
                <wp:docPr id="17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76A" w:rsidRPr="00E64D70" w:rsidRDefault="002E076A" w:rsidP="00381773">
                            <w:pPr>
                              <w:pStyle w:val="TabName"/>
                              <w:rPr>
                                <w:color w:val="FFC40C" w:themeColor="accent5"/>
                              </w:rPr>
                            </w:pPr>
                            <w:r w:rsidRPr="00E64D70">
                              <w:rPr>
                                <w:color w:val="FFC40C" w:themeColor="accent5"/>
                              </w:rPr>
                              <w:t>Tab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8" o:spid="_x0000_s1036" style="position:absolute;margin-left:506.35pt;margin-top:115.45pt;width:106.85pt;height:68.4pt;rotation:180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356995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" adj="-11796480,,5400" path="m,l1212212,r144783,144783l1356995,868680,,868680,,xe" fillcolor="#571745 [3215]" stroked="f" strokeweight=".25pt">
                <v:stroke joinstyle="miter"/>
                <v:formulas/>
                <v:path o:connecttype="custom" o:connectlocs="0,0;1212212,0;1356995,144783;1356995,868680;0,868680;0,0" o:connectangles="0,0,0,0,0,0" textboxrect="0,0,1356995,868680"/>
                <v:textbox style="layout-flow:vertical">
                  <w:txbxContent>
                    <w:p w:rsidR="002E076A" w:rsidRPr="00E64D70" w:rsidRDefault="002E076A" w:rsidP="00381773">
                      <w:pPr>
                        <w:pStyle w:val="TabName"/>
                        <w:rPr>
                          <w:color w:val="FFC40C" w:themeColor="accent5"/>
                        </w:rPr>
                      </w:pPr>
                      <w:r w:rsidRPr="00E64D70">
                        <w:rPr>
                          <w:color w:val="FFC40C" w:themeColor="accent5"/>
                        </w:rPr>
                        <w:t>Tab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43F76" w:rsidRPr="00DC5A24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A8C2A4" wp14:editId="393FF521">
                <wp:simplePos x="0" y="0"/>
                <wp:positionH relativeFrom="column">
                  <wp:posOffset>1638794</wp:posOffset>
                </wp:positionH>
                <wp:positionV relativeFrom="paragraph">
                  <wp:posOffset>1448790</wp:posOffset>
                </wp:positionV>
                <wp:extent cx="4788337" cy="6434323"/>
                <wp:effectExtent l="0" t="0" r="0" b="5080"/>
                <wp:wrapNone/>
                <wp:docPr id="177" name="Rectangle: Single Corner Snipped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88337" cy="6434323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F76" w:rsidRDefault="00775072" w:rsidP="00775072">
                            <w:pPr>
                              <w:pStyle w:val="1Spine"/>
                              <w:ind w:right="1296"/>
                              <w:jc w:val="left"/>
                            </w:pPr>
                            <w:r>
                              <w:t>Predicting Distance Travelled of Cars</w:t>
                            </w:r>
                            <w:r w:rsidR="00DC5A24">
                              <w:t>:</w:t>
                            </w:r>
                          </w:p>
                          <w:p w:rsidR="00343F76" w:rsidRDefault="00775072" w:rsidP="00775072">
                            <w:pPr>
                              <w:pStyle w:val="1Spine"/>
                              <w:ind w:right="1296"/>
                              <w:jc w:val="left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 w:rsidRPr="00775072">
                              <w:rPr>
                                <w:b w:val="0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RStudio</w:t>
                            </w:r>
                            <w:proofErr w:type="spellEnd"/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was used to perform explo</w:t>
                            </w:r>
                            <w:r w:rsidR="00B51283"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ratory data analysis on a dataset, Cars, of interest to Blackwell Electronics. </w:t>
                            </w:r>
                            <w:r w:rsidRPr="00775072"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The car dataset had 50 observations and 3 variables. The datatype fo</w:t>
                            </w:r>
                            <w:r w:rsidR="00343F76">
                              <w:rPr>
                                <w:b w:val="0"/>
                                <w:sz w:val="22"/>
                                <w:szCs w:val="22"/>
                              </w:rPr>
                              <w:t>rmat for two of the variables was</w:t>
                            </w:r>
                            <w:r w:rsidRPr="00775072"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i</w:t>
                            </w:r>
                            <w:r w:rsidR="00343F76">
                              <w:rPr>
                                <w:b w:val="0"/>
                                <w:sz w:val="22"/>
                                <w:szCs w:val="22"/>
                              </w:rPr>
                              <w:t>ntegers and the last variable was</w:t>
                            </w:r>
                            <w:r w:rsidRPr="00775072">
                              <w:t xml:space="preserve"> </w:t>
                            </w:r>
                            <w:r w:rsidR="00343F76">
                              <w:rPr>
                                <w:b w:val="0"/>
                                <w:sz w:val="22"/>
                                <w:szCs w:val="22"/>
                              </w:rPr>
                              <w:t>formatted as a factor data.</w:t>
                            </w:r>
                          </w:p>
                          <w:p w:rsidR="00343F76" w:rsidRDefault="00343F76" w:rsidP="00775072">
                            <w:pPr>
                              <w:pStyle w:val="1Spine"/>
                              <w:ind w:right="1296"/>
                              <w:jc w:val="left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  <w:p w:rsidR="00343F76" w:rsidRPr="00343F76" w:rsidRDefault="00343F76" w:rsidP="00343F76">
                            <w:pPr>
                              <w:pStyle w:val="1Spine"/>
                              <w:ind w:right="1296"/>
                              <w:jc w:val="left"/>
                            </w:pPr>
                            <w:r w:rsidRPr="00343F76">
                              <w:rPr>
                                <w:sz w:val="22"/>
                                <w:szCs w:val="22"/>
                              </w:rPr>
                              <w:t>General statistic summary of</w:t>
                            </w:r>
                            <w:r w:rsidR="00775072" w:rsidRPr="00343F76">
                              <w:rPr>
                                <w:sz w:val="22"/>
                                <w:szCs w:val="22"/>
                              </w:rPr>
                              <w:t xml:space="preserve"> car dataset</w:t>
                            </w:r>
                          </w:p>
                          <w:p w:rsidR="00343F76" w:rsidRPr="00343F76" w:rsidRDefault="00343F76" w:rsidP="00343F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name.of.car</w:t>
                            </w:r>
                            <w:proofErr w:type="spellEnd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spellStart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speed.of.car</w:t>
                            </w:r>
                            <w:proofErr w:type="spellEnd"/>
                            <w:proofErr w:type="gramEnd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spellStart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distance.of.car</w:t>
                            </w:r>
                            <w:proofErr w:type="spellEnd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343F76" w:rsidRPr="00343F76" w:rsidRDefault="00343F76" w:rsidP="00343F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</w:pPr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Dodge  :</w:t>
                            </w:r>
                            <w:proofErr w:type="gramEnd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3   Min.   </w:t>
                            </w:r>
                            <w:proofErr w:type="gramStart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: 4.0   Min.</w:t>
                            </w:r>
                            <w:proofErr w:type="gramEnd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  :  2.00  </w:t>
                            </w:r>
                          </w:p>
                          <w:p w:rsidR="00343F76" w:rsidRPr="00343F76" w:rsidRDefault="00343F76" w:rsidP="00343F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</w:pPr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Honda  :</w:t>
                            </w:r>
                            <w:proofErr w:type="gramEnd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3   1st Qu.:12.0   1st Qu.: 26.00  </w:t>
                            </w:r>
                          </w:p>
                          <w:p w:rsidR="00343F76" w:rsidRPr="00343F76" w:rsidRDefault="00343F76" w:rsidP="00343F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</w:pPr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Jeep   : 3   </w:t>
                            </w:r>
                            <w:proofErr w:type="gramStart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Median :15.0</w:t>
                            </w:r>
                            <w:proofErr w:type="gramEnd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  Median : 36.00  </w:t>
                            </w:r>
                          </w:p>
                          <w:p w:rsidR="00343F76" w:rsidRPr="00343F76" w:rsidRDefault="00343F76" w:rsidP="00343F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</w:pPr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KIA    : 3   Mean   </w:t>
                            </w:r>
                            <w:proofErr w:type="gramStart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:15.4</w:t>
                            </w:r>
                            <w:proofErr w:type="gramEnd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  Mean   : 42.98  </w:t>
                            </w:r>
                          </w:p>
                          <w:p w:rsidR="00343F76" w:rsidRPr="00343F76" w:rsidRDefault="00343F76" w:rsidP="00343F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</w:pPr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Acura  :</w:t>
                            </w:r>
                            <w:proofErr w:type="gramEnd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2   3rd Qu.:19.0   3rd Qu.: 56.00  </w:t>
                            </w:r>
                          </w:p>
                          <w:p w:rsidR="00775072" w:rsidRPr="00343F76" w:rsidRDefault="00343F76" w:rsidP="00343F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Audi   : 2   Max.   </w:t>
                            </w:r>
                            <w:proofErr w:type="gramStart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:25.0</w:t>
                            </w:r>
                            <w:proofErr w:type="gramEnd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343F7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bdr w:val="none" w:sz="0" w:space="0" w:color="auto" w:frame="1"/>
                              </w:rPr>
                              <w:t>:120.00</w:t>
                            </w:r>
                            <w:proofErr w:type="gramEnd"/>
                          </w:p>
                          <w:p w:rsidR="00343F76" w:rsidRDefault="00343F76" w:rsidP="00343F76">
                            <w:pPr>
                              <w:pStyle w:val="1Spine"/>
                              <w:ind w:right="1152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775072" w:rsidRPr="00343F76" w:rsidRDefault="00343F76" w:rsidP="00775072">
                            <w:pPr>
                              <w:pStyle w:val="1Spine"/>
                              <w:ind w:right="1296"/>
                              <w:jc w:val="left"/>
                              <w:rPr>
                                <w:b w:val="0"/>
                              </w:rPr>
                            </w:pPr>
                            <w:r w:rsidRPr="00343F76">
                              <w:rPr>
                                <w:b w:val="0"/>
                                <w:sz w:val="22"/>
                                <w:szCs w:val="22"/>
                              </w:rPr>
                              <w:t>The mean speed of cars was 15.4 mph with ranges between 4 to 25 mph. The mean distance</w:t>
                            </w:r>
                            <w:r w:rsidRPr="00343F76">
                              <w:rPr>
                                <w:b w:val="0"/>
                              </w:rPr>
                              <w:t xml:space="preserve"> </w:t>
                            </w:r>
                            <w:r w:rsidRPr="00343F76"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travelled was 42.9 </w:t>
                            </w:r>
                            <w:proofErr w:type="spellStart"/>
                            <w:r w:rsidRPr="00343F76">
                              <w:rPr>
                                <w:b w:val="0"/>
                                <w:sz w:val="22"/>
                                <w:szCs w:val="22"/>
                              </w:rPr>
                              <w:t>ft</w:t>
                            </w:r>
                            <w:proofErr w:type="spellEnd"/>
                            <w:r w:rsidRPr="00343F76"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, with ranges </w:t>
                            </w:r>
                            <w:proofErr w:type="gramStart"/>
                            <w:r w:rsidRPr="00343F76">
                              <w:rPr>
                                <w:b w:val="0"/>
                                <w:sz w:val="22"/>
                                <w:szCs w:val="22"/>
                              </w:rPr>
                              <w:t>between 2 to 120 ft</w:t>
                            </w:r>
                            <w:proofErr w:type="gramEnd"/>
                            <w:r w:rsidRPr="00343F76">
                              <w:rPr>
                                <w:b w:val="0"/>
                                <w:sz w:val="22"/>
                                <w:szCs w:val="22"/>
                              </w:rPr>
                              <w:t>. The distribution</w:t>
                            </w:r>
                            <w:r w:rsidRPr="00343F76">
                              <w:rPr>
                                <w:b w:val="0"/>
                              </w:rPr>
                              <w:t xml:space="preserve"> </w:t>
                            </w:r>
                            <w:r w:rsidRPr="00343F76">
                              <w:rPr>
                                <w:b w:val="0"/>
                                <w:sz w:val="22"/>
                                <w:szCs w:val="22"/>
                              </w:rPr>
                              <w:t>for distance variable can be described as skewed right where as for speed the data is more normally distributed.</w:t>
                            </w:r>
                            <w:r w:rsidRPr="00343F76">
                              <w:rPr>
                                <w:b w:val="0"/>
                              </w:rPr>
                              <w:t xml:space="preserve"> </w:t>
                            </w:r>
                            <w:r w:rsidRPr="00343F76">
                              <w:rPr>
                                <w:b w:val="0"/>
                                <w:sz w:val="22"/>
                                <w:szCs w:val="22"/>
                              </w:rPr>
                              <w:t>Scatterplot appear to shows a relationship that when speed increases so does</w:t>
                            </w:r>
                            <w:r w:rsidRPr="00343F76">
                              <w:rPr>
                                <w:b w:val="0"/>
                              </w:rPr>
                              <w:t xml:space="preserve"> </w:t>
                            </w:r>
                            <w:r w:rsidRPr="00343F76">
                              <w:rPr>
                                <w:b w:val="0"/>
                                <w:sz w:val="22"/>
                                <w:szCs w:val="22"/>
                              </w:rPr>
                              <w:t>distance</w:t>
                            </w:r>
                          </w:p>
                          <w:p w:rsidR="00775072" w:rsidRDefault="00775072" w:rsidP="00775072">
                            <w:pPr>
                              <w:pStyle w:val="1Spine"/>
                              <w:ind w:right="1296"/>
                              <w:jc w:val="left"/>
                            </w:pPr>
                          </w:p>
                          <w:p w:rsidR="00775072" w:rsidRDefault="00775072" w:rsidP="00775072">
                            <w:pPr>
                              <w:pStyle w:val="1Spine"/>
                              <w:ind w:right="1296"/>
                              <w:jc w:val="left"/>
                            </w:pPr>
                          </w:p>
                          <w:p w:rsidR="00775072" w:rsidRDefault="00775072" w:rsidP="00775072">
                            <w:pPr>
                              <w:pStyle w:val="1Spine"/>
                              <w:ind w:right="1296"/>
                              <w:jc w:val="left"/>
                            </w:pPr>
                          </w:p>
                          <w:p w:rsidR="00775072" w:rsidRDefault="00775072" w:rsidP="00775072">
                            <w:pPr>
                              <w:pStyle w:val="1Spine"/>
                              <w:ind w:right="1296"/>
                              <w:jc w:val="left"/>
                            </w:pPr>
                          </w:p>
                          <w:p w:rsidR="00DC5A24" w:rsidRDefault="00DC5A24" w:rsidP="00D1709A">
                            <w:pPr>
                              <w:pStyle w:val="1Spine"/>
                              <w:jc w:val="both"/>
                            </w:pPr>
                          </w:p>
                          <w:p w:rsidR="00DC5A24" w:rsidRPr="000D0FB4" w:rsidRDefault="00DC5A24" w:rsidP="00D1709A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177" o:spid="_x0000_s1037" style="position:absolute;margin-left:129.05pt;margin-top:114.1pt;width:377.05pt;height:506.6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8337,64343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" adj="-11796480,,5400" path="m,l3084264,,4788337,1704073r,4730250l,6434323,,xe" fillcolor="#eeece1 [3214]" stroked="f" strokeweight="3pt">
                <v:fill opacity="43947f"/>
                <v:stroke joinstyle="miter"/>
                <v:formulas/>
                <v:path arrowok="t" o:connecttype="custom" o:connectlocs="0,0;3084264,0;4788337,1704073;4788337,6434323;0,6434323;0,0" o:connectangles="0,0,0,0,0,0" textboxrect="0,0,4788337,6434323"/>
                <v:textbox>
                  <w:txbxContent>
                    <w:p w:rsidR="00343F76" w:rsidRDefault="00775072" w:rsidP="00775072">
                      <w:pPr>
                        <w:pStyle w:val="1Spine"/>
                        <w:ind w:right="1296"/>
                        <w:jc w:val="left"/>
                      </w:pPr>
                      <w:r>
                        <w:t>Predicting Distance Travelled of Cars</w:t>
                      </w:r>
                      <w:r w:rsidR="00DC5A24">
                        <w:t>:</w:t>
                      </w:r>
                    </w:p>
                    <w:p w:rsidR="00343F76" w:rsidRDefault="00775072" w:rsidP="00775072">
                      <w:pPr>
                        <w:pStyle w:val="1Spine"/>
                        <w:ind w:right="1296"/>
                        <w:jc w:val="left"/>
                        <w:rPr>
                          <w:b w:val="0"/>
                          <w:sz w:val="22"/>
                          <w:szCs w:val="22"/>
                        </w:rPr>
                      </w:pPr>
                      <w:r w:rsidRPr="00775072">
                        <w:rPr>
                          <w:b w:val="0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b w:val="0"/>
                          <w:sz w:val="22"/>
                          <w:szCs w:val="22"/>
                        </w:rPr>
                        <w:t>RStudio</w:t>
                      </w:r>
                      <w:proofErr w:type="spellEnd"/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was used to perform explo</w:t>
                      </w:r>
                      <w:r w:rsidR="00B51283">
                        <w:rPr>
                          <w:b w:val="0"/>
                          <w:sz w:val="22"/>
                          <w:szCs w:val="22"/>
                        </w:rPr>
                        <w:t xml:space="preserve">ratory data analysis on a dataset, Cars, of interest to Blackwell Electronics. </w:t>
                      </w:r>
                      <w:r w:rsidRPr="00775072">
                        <w:rPr>
                          <w:b w:val="0"/>
                          <w:sz w:val="22"/>
                          <w:szCs w:val="22"/>
                        </w:rPr>
                        <w:t xml:space="preserve"> The car dataset had 50 observations and 3 variables. The datatype fo</w:t>
                      </w:r>
                      <w:r w:rsidR="00343F76">
                        <w:rPr>
                          <w:b w:val="0"/>
                          <w:sz w:val="22"/>
                          <w:szCs w:val="22"/>
                        </w:rPr>
                        <w:t>rmat for two of the variables was</w:t>
                      </w:r>
                      <w:r w:rsidRPr="00775072">
                        <w:rPr>
                          <w:b w:val="0"/>
                          <w:sz w:val="22"/>
                          <w:szCs w:val="22"/>
                        </w:rPr>
                        <w:t xml:space="preserve"> i</w:t>
                      </w:r>
                      <w:r w:rsidR="00343F76">
                        <w:rPr>
                          <w:b w:val="0"/>
                          <w:sz w:val="22"/>
                          <w:szCs w:val="22"/>
                        </w:rPr>
                        <w:t>ntegers and the last variable was</w:t>
                      </w:r>
                      <w:r w:rsidRPr="00775072">
                        <w:t xml:space="preserve"> </w:t>
                      </w:r>
                      <w:r w:rsidR="00343F76">
                        <w:rPr>
                          <w:b w:val="0"/>
                          <w:sz w:val="22"/>
                          <w:szCs w:val="22"/>
                        </w:rPr>
                        <w:t>formatted as a factor data.</w:t>
                      </w:r>
                    </w:p>
                    <w:p w:rsidR="00343F76" w:rsidRDefault="00343F76" w:rsidP="00775072">
                      <w:pPr>
                        <w:pStyle w:val="1Spine"/>
                        <w:ind w:right="1296"/>
                        <w:jc w:val="left"/>
                        <w:rPr>
                          <w:b w:val="0"/>
                          <w:sz w:val="22"/>
                          <w:szCs w:val="22"/>
                        </w:rPr>
                      </w:pPr>
                    </w:p>
                    <w:p w:rsidR="00343F76" w:rsidRPr="00343F76" w:rsidRDefault="00343F76" w:rsidP="00343F76">
                      <w:pPr>
                        <w:pStyle w:val="1Spine"/>
                        <w:ind w:right="1296"/>
                        <w:jc w:val="left"/>
                      </w:pPr>
                      <w:r w:rsidRPr="00343F76">
                        <w:rPr>
                          <w:sz w:val="22"/>
                          <w:szCs w:val="22"/>
                        </w:rPr>
                        <w:t>General statistic summary of</w:t>
                      </w:r>
                      <w:r w:rsidR="00775072" w:rsidRPr="00343F76">
                        <w:rPr>
                          <w:sz w:val="22"/>
                          <w:szCs w:val="22"/>
                        </w:rPr>
                        <w:t xml:space="preserve"> car dataset</w:t>
                      </w:r>
                    </w:p>
                    <w:p w:rsidR="00343F76" w:rsidRPr="00343F76" w:rsidRDefault="00343F76" w:rsidP="00343F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name.of.car</w:t>
                      </w:r>
                      <w:proofErr w:type="spellEnd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  <w:proofErr w:type="spellStart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speed.of.car</w:t>
                      </w:r>
                      <w:proofErr w:type="spellEnd"/>
                      <w:proofErr w:type="gramEnd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  <w:proofErr w:type="spellStart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distance.of.car</w:t>
                      </w:r>
                      <w:proofErr w:type="spellEnd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343F76" w:rsidRPr="00343F76" w:rsidRDefault="00343F76" w:rsidP="00343F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</w:pPr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Dodge  :</w:t>
                      </w:r>
                      <w:proofErr w:type="gramEnd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3   Min.   </w:t>
                      </w:r>
                      <w:proofErr w:type="gramStart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: 4.0   Min.</w:t>
                      </w:r>
                      <w:proofErr w:type="gramEnd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  :  2.00  </w:t>
                      </w:r>
                    </w:p>
                    <w:p w:rsidR="00343F76" w:rsidRPr="00343F76" w:rsidRDefault="00343F76" w:rsidP="00343F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</w:pPr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Honda  :</w:t>
                      </w:r>
                      <w:proofErr w:type="gramEnd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3   1st Qu.:12.0   1st Qu.: 26.00  </w:t>
                      </w:r>
                    </w:p>
                    <w:p w:rsidR="00343F76" w:rsidRPr="00343F76" w:rsidRDefault="00343F76" w:rsidP="00343F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</w:pPr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Jeep   : 3   </w:t>
                      </w:r>
                      <w:proofErr w:type="gramStart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Median :15.0</w:t>
                      </w:r>
                      <w:proofErr w:type="gramEnd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  Median : 36.00  </w:t>
                      </w:r>
                    </w:p>
                    <w:p w:rsidR="00343F76" w:rsidRPr="00343F76" w:rsidRDefault="00343F76" w:rsidP="00343F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</w:pPr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KIA    : 3   Mean   </w:t>
                      </w:r>
                      <w:proofErr w:type="gramStart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:15.4</w:t>
                      </w:r>
                      <w:proofErr w:type="gramEnd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  Mean   : 42.98  </w:t>
                      </w:r>
                    </w:p>
                    <w:p w:rsidR="00343F76" w:rsidRPr="00343F76" w:rsidRDefault="00343F76" w:rsidP="00343F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</w:pPr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Acura  :</w:t>
                      </w:r>
                      <w:proofErr w:type="gramEnd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2   3rd Qu.:19.0   3rd Qu.: 56.00  </w:t>
                      </w:r>
                    </w:p>
                    <w:p w:rsidR="00775072" w:rsidRPr="00343F76" w:rsidRDefault="00343F76" w:rsidP="00343F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Audi   : 2   Max.   </w:t>
                      </w:r>
                      <w:proofErr w:type="gramStart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:25.0</w:t>
                      </w:r>
                      <w:proofErr w:type="gramEnd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343F76">
                        <w:rPr>
                          <w:rFonts w:ascii="Times New Roman" w:eastAsia="Times New Roman" w:hAnsi="Times New Roman" w:cs="Times New Roman"/>
                          <w:color w:val="000000"/>
                          <w:bdr w:val="none" w:sz="0" w:space="0" w:color="auto" w:frame="1"/>
                        </w:rPr>
                        <w:t>:120.00</w:t>
                      </w:r>
                      <w:proofErr w:type="gramEnd"/>
                    </w:p>
                    <w:p w:rsidR="00343F76" w:rsidRDefault="00343F76" w:rsidP="00343F76">
                      <w:pPr>
                        <w:pStyle w:val="1Spine"/>
                        <w:ind w:right="1152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 w:rsidR="00775072" w:rsidRPr="00343F76" w:rsidRDefault="00343F76" w:rsidP="00775072">
                      <w:pPr>
                        <w:pStyle w:val="1Spine"/>
                        <w:ind w:right="1296"/>
                        <w:jc w:val="left"/>
                        <w:rPr>
                          <w:b w:val="0"/>
                        </w:rPr>
                      </w:pPr>
                      <w:r w:rsidRPr="00343F76">
                        <w:rPr>
                          <w:b w:val="0"/>
                          <w:sz w:val="22"/>
                          <w:szCs w:val="22"/>
                        </w:rPr>
                        <w:t>The mean speed of cars was 15.4 mph with ranges between 4 to 25 mph. The mean distance</w:t>
                      </w:r>
                      <w:r w:rsidRPr="00343F76">
                        <w:rPr>
                          <w:b w:val="0"/>
                        </w:rPr>
                        <w:t xml:space="preserve"> </w:t>
                      </w:r>
                      <w:r w:rsidRPr="00343F76">
                        <w:rPr>
                          <w:b w:val="0"/>
                          <w:sz w:val="22"/>
                          <w:szCs w:val="22"/>
                        </w:rPr>
                        <w:t xml:space="preserve">travelled was 42.9 </w:t>
                      </w:r>
                      <w:proofErr w:type="spellStart"/>
                      <w:r w:rsidRPr="00343F76">
                        <w:rPr>
                          <w:b w:val="0"/>
                          <w:sz w:val="22"/>
                          <w:szCs w:val="22"/>
                        </w:rPr>
                        <w:t>ft</w:t>
                      </w:r>
                      <w:proofErr w:type="spellEnd"/>
                      <w:r w:rsidRPr="00343F76">
                        <w:rPr>
                          <w:b w:val="0"/>
                          <w:sz w:val="22"/>
                          <w:szCs w:val="22"/>
                        </w:rPr>
                        <w:t xml:space="preserve">, with ranges </w:t>
                      </w:r>
                      <w:proofErr w:type="gramStart"/>
                      <w:r w:rsidRPr="00343F76">
                        <w:rPr>
                          <w:b w:val="0"/>
                          <w:sz w:val="22"/>
                          <w:szCs w:val="22"/>
                        </w:rPr>
                        <w:t>between 2 to 120 ft</w:t>
                      </w:r>
                      <w:proofErr w:type="gramEnd"/>
                      <w:r w:rsidRPr="00343F76">
                        <w:rPr>
                          <w:b w:val="0"/>
                          <w:sz w:val="22"/>
                          <w:szCs w:val="22"/>
                        </w:rPr>
                        <w:t>. The distribution</w:t>
                      </w:r>
                      <w:r w:rsidRPr="00343F76">
                        <w:rPr>
                          <w:b w:val="0"/>
                        </w:rPr>
                        <w:t xml:space="preserve"> </w:t>
                      </w:r>
                      <w:r w:rsidRPr="00343F76">
                        <w:rPr>
                          <w:b w:val="0"/>
                          <w:sz w:val="22"/>
                          <w:szCs w:val="22"/>
                        </w:rPr>
                        <w:t>for distance variable can be described as skewed right where as for speed the data is more normally distributed.</w:t>
                      </w:r>
                      <w:r w:rsidRPr="00343F76">
                        <w:rPr>
                          <w:b w:val="0"/>
                        </w:rPr>
                        <w:t xml:space="preserve"> </w:t>
                      </w:r>
                      <w:r w:rsidRPr="00343F76">
                        <w:rPr>
                          <w:b w:val="0"/>
                          <w:sz w:val="22"/>
                          <w:szCs w:val="22"/>
                        </w:rPr>
                        <w:t>Scatterplot appear to shows a relationship that when speed increases so does</w:t>
                      </w:r>
                      <w:r w:rsidRPr="00343F76">
                        <w:rPr>
                          <w:b w:val="0"/>
                        </w:rPr>
                        <w:t xml:space="preserve"> </w:t>
                      </w:r>
                      <w:r w:rsidRPr="00343F76">
                        <w:rPr>
                          <w:b w:val="0"/>
                          <w:sz w:val="22"/>
                          <w:szCs w:val="22"/>
                        </w:rPr>
                        <w:t>distance</w:t>
                      </w:r>
                    </w:p>
                    <w:p w:rsidR="00775072" w:rsidRDefault="00775072" w:rsidP="00775072">
                      <w:pPr>
                        <w:pStyle w:val="1Spine"/>
                        <w:ind w:right="1296"/>
                        <w:jc w:val="left"/>
                      </w:pPr>
                    </w:p>
                    <w:p w:rsidR="00775072" w:rsidRDefault="00775072" w:rsidP="00775072">
                      <w:pPr>
                        <w:pStyle w:val="1Spine"/>
                        <w:ind w:right="1296"/>
                        <w:jc w:val="left"/>
                      </w:pPr>
                    </w:p>
                    <w:p w:rsidR="00775072" w:rsidRDefault="00775072" w:rsidP="00775072">
                      <w:pPr>
                        <w:pStyle w:val="1Spine"/>
                        <w:ind w:right="1296"/>
                        <w:jc w:val="left"/>
                      </w:pPr>
                    </w:p>
                    <w:p w:rsidR="00775072" w:rsidRDefault="00775072" w:rsidP="00775072">
                      <w:pPr>
                        <w:pStyle w:val="1Spine"/>
                        <w:ind w:right="1296"/>
                        <w:jc w:val="left"/>
                      </w:pPr>
                    </w:p>
                    <w:p w:rsidR="00DC5A24" w:rsidRDefault="00DC5A24" w:rsidP="00D1709A">
                      <w:pPr>
                        <w:pStyle w:val="1Spine"/>
                        <w:jc w:val="both"/>
                      </w:pPr>
                    </w:p>
                    <w:p w:rsidR="00DC5A24" w:rsidRPr="000D0FB4" w:rsidRDefault="00DC5A24" w:rsidP="00D1709A">
                      <w:pPr>
                        <w:pStyle w:val="ListParagraph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0F0802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BD622AE" wp14:editId="00FD1E71">
                <wp:simplePos x="0" y="0"/>
                <wp:positionH relativeFrom="column">
                  <wp:posOffset>171450</wp:posOffset>
                </wp:positionH>
                <wp:positionV relativeFrom="paragraph">
                  <wp:posOffset>571500</wp:posOffset>
                </wp:positionV>
                <wp:extent cx="3057525" cy="15240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4F7" w:rsidRPr="009C601D" w:rsidRDefault="000F0802" w:rsidP="005714F7">
                            <w:pPr>
                              <w:pStyle w:val="Heading1"/>
                              <w:jc w:val="left"/>
                              <w:rPr>
                                <w:color w:val="571745" w:themeColor="text2"/>
                              </w:rPr>
                            </w:pPr>
                            <w:r>
                              <w:rPr>
                                <w:color w:val="571745" w:themeColor="text2"/>
                              </w:rPr>
                              <w:t>Prediction:</w:t>
                            </w:r>
                          </w:p>
                          <w:p w:rsidR="005714F7" w:rsidRPr="00F7167D" w:rsidRDefault="000F0802" w:rsidP="005714F7">
                            <w:pPr>
                              <w:pStyle w:val="Heading1"/>
                              <w:jc w:val="left"/>
                            </w:pPr>
                            <w:r>
                              <w:rPr>
                                <w:color w:val="571745" w:themeColor="text2"/>
                              </w:rPr>
                              <w:t>Distance Travelled</w:t>
                            </w:r>
                            <w:r w:rsidR="005714F7"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38" type="#_x0000_t202" style="position:absolute;margin-left:13.5pt;margin-top:45pt;width:240.75pt;height:120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" filled="f" stroked="f">
                <v:textbox>
                  <w:txbxContent>
                    <w:p w:rsidR="005714F7" w:rsidRPr="009C601D" w:rsidRDefault="000F0802" w:rsidP="005714F7">
                      <w:pPr>
                        <w:pStyle w:val="Heading1"/>
                        <w:jc w:val="left"/>
                        <w:rPr>
                          <w:color w:val="571745" w:themeColor="text2"/>
                        </w:rPr>
                      </w:pPr>
                      <w:r>
                        <w:rPr>
                          <w:color w:val="571745" w:themeColor="text2"/>
                        </w:rPr>
                        <w:t>Prediction:</w:t>
                      </w:r>
                    </w:p>
                    <w:p w:rsidR="005714F7" w:rsidRPr="00F7167D" w:rsidRDefault="000F0802" w:rsidP="005714F7">
                      <w:pPr>
                        <w:pStyle w:val="Heading1"/>
                        <w:jc w:val="left"/>
                      </w:pPr>
                      <w:r>
                        <w:rPr>
                          <w:color w:val="571745" w:themeColor="text2"/>
                        </w:rPr>
                        <w:t>Distance Travelled</w:t>
                      </w:r>
                      <w:r w:rsidR="005714F7"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9A" w:rsidRPr="00DC5A24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85957E" wp14:editId="64C4BE57">
                <wp:simplePos x="0" y="0"/>
                <wp:positionH relativeFrom="column">
                  <wp:posOffset>-40640</wp:posOffset>
                </wp:positionH>
                <wp:positionV relativeFrom="paragraph">
                  <wp:posOffset>-257175</wp:posOffset>
                </wp:positionV>
                <wp:extent cx="3479800" cy="2824480"/>
                <wp:effectExtent l="0" t="0" r="6350" b="0"/>
                <wp:wrapNone/>
                <wp:docPr id="178" name="Rectangle: Single Corner Snipped 178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A24" w:rsidRPr="00F7167D" w:rsidRDefault="00082E2C" w:rsidP="005714F7">
                            <w:pPr>
                              <w:pStyle w:val="Heading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178" o:spid="_x0000_s1039" alt="Title: Shape" style="position:absolute;margin-left:-3.2pt;margin-top:-20.25pt;width:274pt;height:222.4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DC5A24" w:rsidRPr="00F7167D" w:rsidRDefault="00082E2C" w:rsidP="005714F7">
                      <w:pPr>
                        <w:pStyle w:val="Heading1"/>
                        <w:jc w:val="left"/>
                      </w:pPr>
                      <w:r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714F7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C70474" wp14:editId="7002CD80">
                <wp:simplePos x="0" y="0"/>
                <wp:positionH relativeFrom="column">
                  <wp:posOffset>-474980</wp:posOffset>
                </wp:positionH>
                <wp:positionV relativeFrom="paragraph">
                  <wp:posOffset>8027670</wp:posOffset>
                </wp:positionV>
                <wp:extent cx="7089140" cy="652780"/>
                <wp:effectExtent l="0" t="0" r="0" b="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" o:spid="_x0000_s1040" type="#_x0000_t7" style="position:absolute;margin-left:-37.4pt;margin-top:632.1pt;width:558.2pt;height:51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" adj="1379" fillcolor="#ffc40c [3208]" stroked="f" strokeweight="3pt">
                <v:textbox>
                  <w:txbxContent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14F7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6928EFA" wp14:editId="2F83E0D1">
                <wp:simplePos x="0" y="0"/>
                <wp:positionH relativeFrom="column">
                  <wp:posOffset>6280150</wp:posOffset>
                </wp:positionH>
                <wp:positionV relativeFrom="paragraph">
                  <wp:posOffset>8027670</wp:posOffset>
                </wp:positionV>
                <wp:extent cx="7089140" cy="652780"/>
                <wp:effectExtent l="0" t="0" r="0" b="0"/>
                <wp:wrapNone/>
                <wp:docPr id="19" name="Parallelogram 19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26" type="#_x0000_t7" alt="Title: Shape" style="position:absolute;margin-left:494.5pt;margin-top:632.1pt;width:558.2pt;height:5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" adj="1379" fillcolor="#333 [3204]" stroked="f" strokeweight="3pt"/>
            </w:pict>
          </mc:Fallback>
        </mc:AlternateContent>
      </w:r>
      <w:r w:rsidR="004D4571" w:rsidRPr="00127C5F">
        <w:rPr>
          <w:color w:val="D0300F" w:themeColor="accent6" w:themeShade="BF"/>
        </w:rPr>
        <w:br w:type="page"/>
      </w:r>
    </w:p>
    <w:p w:rsidR="00C47E5D" w:rsidRPr="00127C5F" w:rsidRDefault="00D1709A" w:rsidP="00C47E5D">
      <w:pPr>
        <w:rPr>
          <w:color w:val="D0300F" w:themeColor="accent6" w:themeShade="BF"/>
        </w:rPr>
      </w:pPr>
      <w:r w:rsidRPr="00D1709A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26FC415" wp14:editId="14C204CA">
                <wp:simplePos x="0" y="0"/>
                <wp:positionH relativeFrom="column">
                  <wp:posOffset>0</wp:posOffset>
                </wp:positionH>
                <wp:positionV relativeFrom="paragraph">
                  <wp:posOffset>-122555</wp:posOffset>
                </wp:positionV>
                <wp:extent cx="3479800" cy="2824480"/>
                <wp:effectExtent l="0" t="0" r="6350" b="0"/>
                <wp:wrapNone/>
                <wp:docPr id="236" name="Rectangle: Single Corner Snipped 236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Pr="00F7167D" w:rsidRDefault="00D1709A" w:rsidP="00D1709A">
                            <w:pPr>
                              <w:pStyle w:val="Heading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236" o:spid="_x0000_s1041" alt="Title: Shape" style="position:absolute;margin-left:0;margin-top:-9.65pt;width:274pt;height:222.4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D1709A" w:rsidRPr="00F7167D" w:rsidRDefault="00D1709A" w:rsidP="00D1709A">
                      <w:pPr>
                        <w:pStyle w:val="Heading1"/>
                        <w:jc w:val="left"/>
                      </w:pPr>
                      <w:r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1709A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23E84D6" wp14:editId="637AF336">
                <wp:simplePos x="0" y="0"/>
                <wp:positionH relativeFrom="column">
                  <wp:posOffset>384810</wp:posOffset>
                </wp:positionH>
                <wp:positionV relativeFrom="paragraph">
                  <wp:posOffset>724535</wp:posOffset>
                </wp:positionV>
                <wp:extent cx="2701925" cy="1132764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92A" w:rsidRPr="0099492A" w:rsidRDefault="00D1709A" w:rsidP="0099492A">
                            <w:pPr>
                              <w:pStyle w:val="Heading1"/>
                              <w:jc w:val="left"/>
                              <w:rPr>
                                <w:color w:val="571745" w:themeColor="text2"/>
                              </w:rPr>
                            </w:pPr>
                            <w:r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  <w:r w:rsidR="0099492A">
                              <w:rPr>
                                <w:color w:val="571745" w:themeColor="text2"/>
                              </w:rPr>
                              <w:t>Histograms Scatterplot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42" type="#_x0000_t202" style="position:absolute;margin-left:30.3pt;margin-top:57.05pt;width:212.75pt;height:89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" filled="f" stroked="f">
                <v:textbox>
                  <w:txbxContent>
                    <w:p w:rsidR="0099492A" w:rsidRPr="0099492A" w:rsidRDefault="00D1709A" w:rsidP="0099492A">
                      <w:pPr>
                        <w:pStyle w:val="Heading1"/>
                        <w:jc w:val="left"/>
                        <w:rPr>
                          <w:color w:val="571745" w:themeColor="text2"/>
                        </w:rPr>
                      </w:pPr>
                      <w:r w:rsidRPr="009C601D">
                        <w:rPr>
                          <w:color w:val="571745" w:themeColor="text2"/>
                        </w:rPr>
                        <w:t xml:space="preserve"> </w:t>
                      </w:r>
                      <w:r w:rsidR="0099492A">
                        <w:rPr>
                          <w:color w:val="571745" w:themeColor="text2"/>
                        </w:rPr>
                        <w:t>Histograms Scatterplot</w:t>
                      </w:r>
                    </w:p>
                  </w:txbxContent>
                </v:textbox>
              </v:shape>
            </w:pict>
          </mc:Fallback>
        </mc:AlternateContent>
      </w:r>
    </w:p>
    <w:p w:rsidR="00C47E5D" w:rsidRDefault="00C47E5D" w:rsidP="00894754">
      <w:pPr>
        <w:rPr>
          <w:color w:val="D0300F" w:themeColor="accent6" w:themeShade="BF"/>
        </w:rPr>
      </w:pPr>
    </w:p>
    <w:p w:rsidR="00C47E5D" w:rsidRDefault="00E64D70">
      <w:pPr>
        <w:rPr>
          <w:color w:val="D0300F" w:themeColor="accent6" w:themeShade="BF"/>
        </w:r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44E20E" wp14:editId="0DA0EC2F">
                <wp:simplePos x="0" y="0"/>
                <wp:positionH relativeFrom="margin">
                  <wp:posOffset>6281420</wp:posOffset>
                </wp:positionH>
                <wp:positionV relativeFrom="margin">
                  <wp:posOffset>1306195</wp:posOffset>
                </wp:positionV>
                <wp:extent cx="1487170" cy="868680"/>
                <wp:effectExtent l="0" t="0" r="0" b="7620"/>
                <wp:wrapNone/>
                <wp:docPr id="9" name="Auto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487170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76A" w:rsidRPr="00E64D70" w:rsidRDefault="002E076A" w:rsidP="00FF3CD0">
                            <w:pPr>
                              <w:pStyle w:val="TabName"/>
                              <w:rPr>
                                <w:color w:val="FFC40C" w:themeColor="accent5"/>
                              </w:rPr>
                            </w:pPr>
                            <w:r w:rsidRPr="00E64D70">
                              <w:rPr>
                                <w:color w:val="FFC40C" w:themeColor="accent5"/>
                              </w:rPr>
                              <w:t>Tab 3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2" o:spid="_x0000_s1043" style="position:absolute;margin-left:494.6pt;margin-top:102.85pt;width:117.1pt;height:68.4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48717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" adj="-11796480,,5400" path="m,l1342387,r144783,144783l1487170,868680,,868680,,xe" fillcolor="#571745 [3215]" stroked="f" strokeweight=".25pt">
                <v:stroke joinstyle="miter"/>
                <v:formulas/>
                <v:path o:connecttype="custom" o:connectlocs="0,0;1342387,0;1487170,144783;1487170,868680;0,868680;0,0" o:connectangles="0,0,0,0,0,0" textboxrect="0,0,1487170,868680"/>
                <v:textbox style="layout-flow:vertical">
                  <w:txbxContent>
                    <w:p w:rsidR="002E076A" w:rsidRPr="00E64D70" w:rsidRDefault="002E076A" w:rsidP="00FF3CD0">
                      <w:pPr>
                        <w:pStyle w:val="TabName"/>
                        <w:rPr>
                          <w:color w:val="FFC40C" w:themeColor="accent5"/>
                        </w:rPr>
                      </w:pPr>
                      <w:r w:rsidRPr="00E64D70">
                        <w:rPr>
                          <w:color w:val="FFC40C" w:themeColor="accent5"/>
                        </w:rPr>
                        <w:t>Tab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43F76" w:rsidRPr="00D1709A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8A0D67F" wp14:editId="5D51A572">
                <wp:simplePos x="0" y="0"/>
                <wp:positionH relativeFrom="column">
                  <wp:posOffset>2091591</wp:posOffset>
                </wp:positionH>
                <wp:positionV relativeFrom="paragraph">
                  <wp:posOffset>658875</wp:posOffset>
                </wp:positionV>
                <wp:extent cx="4190860" cy="5731180"/>
                <wp:effectExtent l="0" t="0" r="635" b="3175"/>
                <wp:wrapNone/>
                <wp:docPr id="235" name="Rectangle: Single Corner Snipped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0860" cy="573118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F76" w:rsidRDefault="00343F76" w:rsidP="00343F76">
                            <w:pPr>
                              <w:pStyle w:val="1Spine"/>
                              <w:ind w:right="1296"/>
                              <w:jc w:val="left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Histogram</w:t>
                            </w:r>
                            <w:r w:rsidRPr="00343F7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of distance travelled by car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ft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D1709A" w:rsidRDefault="00343F76" w:rsidP="00343F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04AA5F" wp14:editId="5508CDEF">
                                  <wp:extent cx="2324100" cy="10477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6960" cy="1049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3F76" w:rsidRDefault="00343F76" w:rsidP="00343F76">
                            <w:pPr>
                              <w:pStyle w:val="1Spine"/>
                              <w:ind w:right="1296"/>
                              <w:jc w:val="left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Histogram</w:t>
                            </w:r>
                            <w:r w:rsidRPr="00343F7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speed of car (mph)</w:t>
                            </w:r>
                          </w:p>
                          <w:p w:rsidR="00343F76" w:rsidRDefault="00343F76" w:rsidP="00343F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D13858" wp14:editId="6E6B5EBC">
                                  <wp:extent cx="2276475" cy="1123950"/>
                                  <wp:effectExtent l="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9278" cy="1125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3F76" w:rsidRDefault="00343F76" w:rsidP="00343F76">
                            <w:pPr>
                              <w:pStyle w:val="1Spine"/>
                              <w:ind w:right="1296"/>
                              <w:jc w:val="left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Scatterplot</w:t>
                            </w:r>
                            <w:r w:rsidRPr="00343F7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speed (mph) vs distance travelled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ft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343F76" w:rsidRDefault="00343F76" w:rsidP="00343F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1E392D" wp14:editId="2A8435F6">
                                  <wp:extent cx="2324100" cy="96202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6961" cy="9632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3F76" w:rsidRDefault="00343F76" w:rsidP="00343F76"/>
                          <w:p w:rsidR="00343F76" w:rsidRDefault="00343F76" w:rsidP="00343F76"/>
                          <w:p w:rsidR="00343F76" w:rsidRDefault="00343F76" w:rsidP="00343F76"/>
                          <w:p w:rsidR="00343F76" w:rsidRDefault="00343F76" w:rsidP="00343F76"/>
                          <w:p w:rsidR="00343F76" w:rsidRPr="000D0FB4" w:rsidRDefault="00343F76" w:rsidP="00343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235" o:spid="_x0000_s1044" style="position:absolute;margin-left:164.7pt;margin-top:51.9pt;width:330pt;height:451.2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0860,57311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" adj="-11796480,,5400" path="m,l2699417,,4190860,1491443r,4239737l,5731180,,xe" fillcolor="#eeece1 [3214]" stroked="f" strokeweight="3pt">
                <v:fill opacity="43947f"/>
                <v:stroke joinstyle="miter"/>
                <v:formulas/>
                <v:path arrowok="t" o:connecttype="custom" o:connectlocs="0,0;2699417,0;4190860,1491443;4190860,5731180;0,5731180;0,0" o:connectangles="0,0,0,0,0,0" textboxrect="0,0,4190860,5731180"/>
                <v:textbox>
                  <w:txbxContent>
                    <w:p w:rsidR="00343F76" w:rsidRDefault="00343F76" w:rsidP="00343F76">
                      <w:pPr>
                        <w:pStyle w:val="1Spine"/>
                        <w:ind w:right="1296"/>
                        <w:jc w:val="left"/>
                      </w:pPr>
                      <w:r>
                        <w:rPr>
                          <w:sz w:val="22"/>
                          <w:szCs w:val="22"/>
                        </w:rPr>
                        <w:t>Histogram</w:t>
                      </w:r>
                      <w:r w:rsidRPr="00343F76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of distance travelled by car (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ft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D1709A" w:rsidRDefault="00343F76" w:rsidP="00343F76">
                      <w:r>
                        <w:rPr>
                          <w:noProof/>
                        </w:rPr>
                        <w:drawing>
                          <wp:inline distT="0" distB="0" distL="0" distR="0" wp14:anchorId="3304AA5F" wp14:editId="5508CDEF">
                            <wp:extent cx="2324100" cy="10477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6960" cy="1049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3F76" w:rsidRDefault="00343F76" w:rsidP="00343F76">
                      <w:pPr>
                        <w:pStyle w:val="1Spine"/>
                        <w:ind w:right="1296"/>
                        <w:jc w:val="left"/>
                      </w:pPr>
                      <w:r>
                        <w:rPr>
                          <w:sz w:val="22"/>
                          <w:szCs w:val="22"/>
                        </w:rPr>
                        <w:t>Histogram</w:t>
                      </w:r>
                      <w:r w:rsidRPr="00343F76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speed of</w:t>
                      </w:r>
                      <w:r>
                        <w:rPr>
                          <w:sz w:val="22"/>
                          <w:szCs w:val="22"/>
                        </w:rPr>
                        <w:t xml:space="preserve"> car</w:t>
                      </w:r>
                      <w:r>
                        <w:rPr>
                          <w:sz w:val="22"/>
                          <w:szCs w:val="22"/>
                        </w:rPr>
                        <w:t xml:space="preserve"> (mph)</w:t>
                      </w:r>
                    </w:p>
                    <w:p w:rsidR="00343F76" w:rsidRDefault="00343F76" w:rsidP="00343F76">
                      <w:r>
                        <w:rPr>
                          <w:noProof/>
                        </w:rPr>
                        <w:drawing>
                          <wp:inline distT="0" distB="0" distL="0" distR="0" wp14:anchorId="4DD13858" wp14:editId="6E6B5EBC">
                            <wp:extent cx="2276475" cy="1123950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9278" cy="1125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3F76" w:rsidRDefault="00343F76" w:rsidP="00343F76">
                      <w:pPr>
                        <w:pStyle w:val="1Spine"/>
                        <w:ind w:right="1296"/>
                        <w:jc w:val="left"/>
                      </w:pPr>
                      <w:r>
                        <w:rPr>
                          <w:sz w:val="22"/>
                          <w:szCs w:val="22"/>
                        </w:rPr>
                        <w:t>Scatterplot</w:t>
                      </w:r>
                      <w:r w:rsidRPr="00343F76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speed </w:t>
                      </w:r>
                      <w:r>
                        <w:rPr>
                          <w:sz w:val="22"/>
                          <w:szCs w:val="22"/>
                        </w:rPr>
                        <w:t>(mph)</w:t>
                      </w:r>
                      <w:r>
                        <w:rPr>
                          <w:sz w:val="22"/>
                          <w:szCs w:val="22"/>
                        </w:rPr>
                        <w:t xml:space="preserve"> vs distance travelled (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ft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343F76" w:rsidRDefault="00343F76" w:rsidP="00343F76">
                      <w:r>
                        <w:rPr>
                          <w:noProof/>
                        </w:rPr>
                        <w:drawing>
                          <wp:inline distT="0" distB="0" distL="0" distR="0" wp14:anchorId="281E392D" wp14:editId="2A8435F6">
                            <wp:extent cx="2324100" cy="96202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6961" cy="9632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3F76" w:rsidRDefault="00343F76" w:rsidP="00343F76"/>
                    <w:p w:rsidR="00343F76" w:rsidRDefault="00343F76" w:rsidP="00343F76"/>
                    <w:p w:rsidR="00343F76" w:rsidRDefault="00343F76" w:rsidP="00343F76"/>
                    <w:p w:rsidR="00343F76" w:rsidRDefault="00343F76" w:rsidP="00343F76"/>
                    <w:p w:rsidR="00343F76" w:rsidRPr="000D0FB4" w:rsidRDefault="00343F76" w:rsidP="00343F76"/>
                  </w:txbxContent>
                </v:textbox>
              </v:shape>
            </w:pict>
          </mc:Fallback>
        </mc:AlternateContent>
      </w:r>
      <w:r w:rsidR="005714F7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AEBA717" wp14:editId="3D761145">
                <wp:simplePos x="0" y="0"/>
                <wp:positionH relativeFrom="column">
                  <wp:posOffset>-472440</wp:posOffset>
                </wp:positionH>
                <wp:positionV relativeFrom="paragraph">
                  <wp:posOffset>7409180</wp:posOffset>
                </wp:positionV>
                <wp:extent cx="7089140" cy="652780"/>
                <wp:effectExtent l="0" t="0" r="0" b="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45" type="#_x0000_t7" style="position:absolute;margin-left:-37.2pt;margin-top:583.4pt;width:558.2pt;height:51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" adj="1379" fillcolor="#ffc40c [3208]" stroked="f" strokeweight="3pt">
                <v:textbox>
                  <w:txbxContent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14F7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5815DE7" wp14:editId="7EFC5EF3">
                <wp:simplePos x="0" y="0"/>
                <wp:positionH relativeFrom="column">
                  <wp:posOffset>6282164</wp:posOffset>
                </wp:positionH>
                <wp:positionV relativeFrom="paragraph">
                  <wp:posOffset>7409793</wp:posOffset>
                </wp:positionV>
                <wp:extent cx="7089140" cy="652780"/>
                <wp:effectExtent l="0" t="0" r="0" b="0"/>
                <wp:wrapNone/>
                <wp:docPr id="27" name="Parallelogram 27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7" o:spid="_x0000_s1026" type="#_x0000_t7" alt="Title: Shape" style="position:absolute;margin-left:494.65pt;margin-top:583.45pt;width:558.2pt;height:51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" adj="1379" fillcolor="#333 [3204]" stroked="f" strokeweight="3pt"/>
            </w:pict>
          </mc:Fallback>
        </mc:AlternateContent>
      </w:r>
      <w:r w:rsidR="00C47E5D">
        <w:rPr>
          <w:color w:val="D0300F" w:themeColor="accent6" w:themeShade="BF"/>
        </w:rPr>
        <w:br w:type="page"/>
      </w:r>
    </w:p>
    <w:p w:rsidR="00C47E5D" w:rsidRPr="00127C5F" w:rsidRDefault="00D1709A" w:rsidP="00C47E5D">
      <w:pPr>
        <w:rPr>
          <w:color w:val="D0300F" w:themeColor="accent6" w:themeShade="BF"/>
        </w:rPr>
      </w:pPr>
      <w:r w:rsidRPr="00D1709A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3BE08D" wp14:editId="49224E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79800" cy="2824480"/>
                <wp:effectExtent l="0" t="0" r="6350" b="0"/>
                <wp:wrapNone/>
                <wp:docPr id="243" name="Rectangle: Single Corner Snipped 243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Pr="00F7167D" w:rsidRDefault="00D1709A" w:rsidP="00D1709A">
                            <w:pPr>
                              <w:pStyle w:val="Heading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243" o:spid="_x0000_s1046" alt="Title: Shape" style="position:absolute;margin-left:0;margin-top:0;width:274pt;height:222.4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D1709A" w:rsidRPr="00F7167D" w:rsidRDefault="00D1709A" w:rsidP="00D1709A">
                      <w:pPr>
                        <w:pStyle w:val="Heading1"/>
                        <w:jc w:val="left"/>
                      </w:pPr>
                      <w:r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1709A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43A9B6F" wp14:editId="1769DA27">
                <wp:simplePos x="0" y="0"/>
                <wp:positionH relativeFrom="column">
                  <wp:posOffset>384810</wp:posOffset>
                </wp:positionH>
                <wp:positionV relativeFrom="paragraph">
                  <wp:posOffset>847090</wp:posOffset>
                </wp:positionV>
                <wp:extent cx="2701925" cy="1132764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09A" w:rsidRPr="0099492A" w:rsidRDefault="0099492A" w:rsidP="00D1709A">
                            <w:pPr>
                              <w:pStyle w:val="Heading1"/>
                              <w:jc w:val="left"/>
                              <w:rPr>
                                <w:color w:val="571745" w:themeColor="text2"/>
                              </w:rPr>
                            </w:pPr>
                            <w:r>
                              <w:rPr>
                                <w:color w:val="571745" w:themeColor="text2"/>
                              </w:rPr>
                              <w:t>Prediction model</w:t>
                            </w:r>
                            <w:r w:rsidR="00D1709A"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47" type="#_x0000_t202" style="position:absolute;margin-left:30.3pt;margin-top:66.7pt;width:212.75pt;height:89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" filled="f" stroked="f">
                <v:textbox>
                  <w:txbxContent>
                    <w:p w:rsidR="00D1709A" w:rsidRPr="0099492A" w:rsidRDefault="0099492A" w:rsidP="00D1709A">
                      <w:pPr>
                        <w:pStyle w:val="Heading1"/>
                        <w:jc w:val="left"/>
                        <w:rPr>
                          <w:color w:val="571745" w:themeColor="text2"/>
                        </w:rPr>
                      </w:pPr>
                      <w:r>
                        <w:rPr>
                          <w:color w:val="571745" w:themeColor="text2"/>
                        </w:rPr>
                        <w:t>Prediction model</w:t>
                      </w:r>
                      <w:r w:rsidR="00D1709A"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47E5D" w:rsidRDefault="00C47E5D" w:rsidP="00894754">
      <w:pPr>
        <w:rPr>
          <w:color w:val="D0300F" w:themeColor="accent6" w:themeShade="BF"/>
        </w:rPr>
      </w:pPr>
    </w:p>
    <w:p w:rsidR="004D4571" w:rsidRDefault="00E64D70" w:rsidP="00894754">
      <w:pPr>
        <w:rPr>
          <w:color w:val="D0300F" w:themeColor="accent6" w:themeShade="BF"/>
        </w:r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450705" wp14:editId="6E2B2D1F">
                <wp:simplePos x="0" y="0"/>
                <wp:positionH relativeFrom="margin">
                  <wp:posOffset>6497320</wp:posOffset>
                </wp:positionH>
                <wp:positionV relativeFrom="margin">
                  <wp:posOffset>1464310</wp:posOffset>
                </wp:positionV>
                <wp:extent cx="1356995" cy="868680"/>
                <wp:effectExtent l="0" t="0" r="0" b="7620"/>
                <wp:wrapNone/>
                <wp:docPr id="5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76A" w:rsidRPr="00E64D70" w:rsidRDefault="002E076A" w:rsidP="00FF3CD0">
                            <w:pPr>
                              <w:pStyle w:val="TabName"/>
                              <w:rPr>
                                <w:color w:val="FFC40C" w:themeColor="accent5"/>
                              </w:rPr>
                            </w:pPr>
                            <w:r w:rsidRPr="00E64D70">
                              <w:rPr>
                                <w:color w:val="FFC40C" w:themeColor="accent5"/>
                              </w:rPr>
                              <w:t>Tab 4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5" o:spid="_x0000_s1048" style="position:absolute;margin-left:511.6pt;margin-top:115.3pt;width:106.85pt;height:68.4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356995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" adj="-11796480,,5400" path="m,l1212212,r144783,144783l1356995,868680,,868680,,xe" fillcolor="#571745 [3215]" stroked="f" strokeweight=".25pt">
                <v:stroke joinstyle="miter"/>
                <v:formulas/>
                <v:path o:connecttype="custom" o:connectlocs="0,0;1212212,0;1356995,144783;1356995,868680;0,868680;0,0" o:connectangles="0,0,0,0,0,0" textboxrect="0,0,1356995,868680"/>
                <v:textbox style="layout-flow:vertical">
                  <w:txbxContent>
                    <w:p w:rsidR="002E076A" w:rsidRPr="00E64D70" w:rsidRDefault="002E076A" w:rsidP="00FF3CD0">
                      <w:pPr>
                        <w:pStyle w:val="TabName"/>
                        <w:rPr>
                          <w:color w:val="FFC40C" w:themeColor="accent5"/>
                        </w:rPr>
                      </w:pPr>
                      <w:r w:rsidRPr="00E64D70">
                        <w:rPr>
                          <w:color w:val="FFC40C" w:themeColor="accent5"/>
                        </w:rPr>
                        <w:t>Tab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1709A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C4404CC" wp14:editId="2878B76A">
                <wp:simplePos x="0" y="0"/>
                <wp:positionH relativeFrom="column">
                  <wp:posOffset>2006929</wp:posOffset>
                </wp:positionH>
                <wp:positionV relativeFrom="paragraph">
                  <wp:posOffset>790484</wp:posOffset>
                </wp:positionV>
                <wp:extent cx="4416812" cy="6388925"/>
                <wp:effectExtent l="0" t="0" r="3175" b="0"/>
                <wp:wrapNone/>
                <wp:docPr id="242" name="Rectangle: Single Corner Snippe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16812" cy="6388925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D70" w:rsidRDefault="00E64D70" w:rsidP="00E64D70">
                            <w:pPr>
                              <w:pStyle w:val="1Spine"/>
                              <w:jc w:val="left"/>
                            </w:pPr>
                            <w:r>
                              <w:t>Regression Analysis</w:t>
                            </w:r>
                            <w:r w:rsidR="00D1709A">
                              <w:t>:</w:t>
                            </w:r>
                          </w:p>
                          <w:p w:rsidR="00E64D70" w:rsidRPr="00573A92" w:rsidRDefault="00E64D70" w:rsidP="00E64D70">
                            <w:pPr>
                              <w:rPr>
                                <w:rStyle w:val="gd15mcfceub"/>
                                <w:color w:val="571745" w:themeColor="text2"/>
                                <w:bdr w:val="none" w:sz="0" w:space="0" w:color="auto" w:frame="1"/>
                              </w:rPr>
                            </w:pPr>
                            <w:r w:rsidRPr="00573A92">
                              <w:rPr>
                                <w:color w:val="571745" w:themeColor="text2"/>
                              </w:rPr>
                              <w:t xml:space="preserve">Regression was recommended for analysis since the car dataset had 3 variables. Linear regression model was used to predict distance travelled (dependent variable) through speed of certain cars (independent variable). Before the model was applied, the dataset was split 70%/30% on size into a training (n=35) and testing (n=15) dataset. Splitting the data into separate datasets allows for assessing the quality and how effective the model is. The linear regression model created from training </w:t>
                            </w:r>
                            <w:proofErr w:type="gramStart"/>
                            <w:r w:rsidRPr="00573A92">
                              <w:rPr>
                                <w:color w:val="571745" w:themeColor="text2"/>
                              </w:rPr>
                              <w:t>dataset,</w:t>
                            </w:r>
                            <w:proofErr w:type="gramEnd"/>
                            <w:r w:rsidR="00573A92" w:rsidRPr="00573A92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  <w:r w:rsidRPr="00573A92">
                              <w:rPr>
                                <w:color w:val="571745" w:themeColor="text2"/>
                              </w:rPr>
                              <w:t xml:space="preserve">appears to be efficient as there is not a large difference between the actual and predicted values for distance (residuals). The R-squared value was 0.955, which shows the regression line fits the data well. The P –value was </w:t>
                            </w:r>
                            <w:r w:rsidRPr="00573A92">
                              <w:rPr>
                                <w:rStyle w:val="gd15mcfceub"/>
                                <w:color w:val="571745" w:themeColor="text2"/>
                                <w:bdr w:val="none" w:sz="0" w:space="0" w:color="auto" w:frame="1"/>
                              </w:rPr>
                              <w:t xml:space="preserve">2.2e-16 (statistically significant, below 0.05 confidence level), which shows distance is very much dependent on speed. </w:t>
                            </w:r>
                          </w:p>
                          <w:p w:rsidR="00E64D70" w:rsidRDefault="00573A92" w:rsidP="00E64D70">
                            <w:pPr>
                              <w:rPr>
                                <w:rStyle w:val="gd15mcfceub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7D7CF4" wp14:editId="422BE675">
                                  <wp:extent cx="3123211" cy="1995054"/>
                                  <wp:effectExtent l="0" t="0" r="1270" b="5715"/>
                                  <wp:docPr id="241" name="Pictur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3211" cy="1995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4D70" w:rsidRDefault="00E64D70" w:rsidP="00E64D70">
                            <w:pPr>
                              <w:rPr>
                                <w:rStyle w:val="gd15mcfceub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E64D70" w:rsidRDefault="00E64D70" w:rsidP="00E64D70">
                            <w:pPr>
                              <w:rPr>
                                <w:rStyle w:val="gd15mcfceub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E64D70" w:rsidRDefault="00E64D70" w:rsidP="00E64D70">
                            <w:pPr>
                              <w:rPr>
                                <w:rStyle w:val="gd15mcfceub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E64D70" w:rsidRDefault="00E64D70" w:rsidP="00E64D70">
                            <w:pPr>
                              <w:rPr>
                                <w:rStyle w:val="gd15mcfceub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E64D70" w:rsidRPr="00E64D70" w:rsidRDefault="00E64D70" w:rsidP="00E64D70">
                            <w:pPr>
                              <w:rPr>
                                <w:rStyle w:val="gd15mcfceub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D1709A" w:rsidRDefault="00D1709A" w:rsidP="00E64D70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left"/>
                            </w:pPr>
                          </w:p>
                          <w:p w:rsidR="00E64D70" w:rsidRDefault="00E64D70" w:rsidP="00E64D70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left"/>
                            </w:pPr>
                          </w:p>
                          <w:p w:rsidR="00E64D70" w:rsidRDefault="00E64D70" w:rsidP="00E64D70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left"/>
                            </w:pPr>
                          </w:p>
                          <w:p w:rsidR="00E64D70" w:rsidRPr="000D0FB4" w:rsidRDefault="00E64D70" w:rsidP="00E64D70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242" o:spid="_x0000_s1049" style="position:absolute;margin-left:158.05pt;margin-top:62.25pt;width:347.8pt;height:503.05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6812,6388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" adj="-11796480,,5400" path="m,l2844957,,4416812,1571855r,4817070l,6388925,,xe" fillcolor="#eeece1 [3214]" stroked="f" strokeweight="3pt">
                <v:fill opacity="43947f"/>
                <v:stroke joinstyle="miter"/>
                <v:formulas/>
                <v:path arrowok="t" o:connecttype="custom" o:connectlocs="0,0;2844957,0;4416812,1571855;4416812,6388925;0,6388925;0,0" o:connectangles="0,0,0,0,0,0" textboxrect="0,0,4416812,6388925"/>
                <v:textbox>
                  <w:txbxContent>
                    <w:p w:rsidR="00E64D70" w:rsidRDefault="00E64D70" w:rsidP="00E64D70">
                      <w:pPr>
                        <w:pStyle w:val="1Spine"/>
                        <w:jc w:val="left"/>
                      </w:pPr>
                      <w:r>
                        <w:t>Regression Analysis</w:t>
                      </w:r>
                      <w:r w:rsidR="00D1709A">
                        <w:t>:</w:t>
                      </w:r>
                    </w:p>
                    <w:p w:rsidR="00E64D70" w:rsidRPr="00573A92" w:rsidRDefault="00E64D70" w:rsidP="00E64D70">
                      <w:pPr>
                        <w:rPr>
                          <w:rStyle w:val="gd15mcfceub"/>
                          <w:color w:val="571745" w:themeColor="text2"/>
                          <w:bdr w:val="none" w:sz="0" w:space="0" w:color="auto" w:frame="1"/>
                        </w:rPr>
                      </w:pPr>
                      <w:r w:rsidRPr="00573A92">
                        <w:rPr>
                          <w:color w:val="571745" w:themeColor="text2"/>
                        </w:rPr>
                        <w:t>Regression was recommended for analysis since the car dataset had 3 variables. L</w:t>
                      </w:r>
                      <w:r w:rsidRPr="00573A92">
                        <w:rPr>
                          <w:color w:val="571745" w:themeColor="text2"/>
                        </w:rPr>
                        <w:t>inear regression model</w:t>
                      </w:r>
                      <w:r w:rsidRPr="00573A92">
                        <w:rPr>
                          <w:color w:val="571745" w:themeColor="text2"/>
                        </w:rPr>
                        <w:t xml:space="preserve"> was used</w:t>
                      </w:r>
                      <w:r w:rsidRPr="00573A92">
                        <w:rPr>
                          <w:color w:val="571745" w:themeColor="text2"/>
                        </w:rPr>
                        <w:t xml:space="preserve"> to predict distance </w:t>
                      </w:r>
                      <w:r w:rsidRPr="00573A92">
                        <w:rPr>
                          <w:color w:val="571745" w:themeColor="text2"/>
                        </w:rPr>
                        <w:t xml:space="preserve">travelled </w:t>
                      </w:r>
                      <w:r w:rsidRPr="00573A92">
                        <w:rPr>
                          <w:color w:val="571745" w:themeColor="text2"/>
                        </w:rPr>
                        <w:t>(dependent variable</w:t>
                      </w:r>
                      <w:r w:rsidRPr="00573A92">
                        <w:rPr>
                          <w:color w:val="571745" w:themeColor="text2"/>
                        </w:rPr>
                        <w:t>) through speed of certain</w:t>
                      </w:r>
                      <w:r w:rsidRPr="00573A92">
                        <w:rPr>
                          <w:color w:val="571745" w:themeColor="text2"/>
                        </w:rPr>
                        <w:t xml:space="preserve"> cars</w:t>
                      </w:r>
                      <w:r w:rsidRPr="00573A92">
                        <w:rPr>
                          <w:color w:val="571745" w:themeColor="text2"/>
                        </w:rPr>
                        <w:t xml:space="preserve"> (independent variable). Before the model was applied, the dataset was split </w:t>
                      </w:r>
                      <w:r w:rsidRPr="00573A92">
                        <w:rPr>
                          <w:color w:val="571745" w:themeColor="text2"/>
                        </w:rPr>
                        <w:t xml:space="preserve">70%/30% </w:t>
                      </w:r>
                      <w:r w:rsidRPr="00573A92">
                        <w:rPr>
                          <w:color w:val="571745" w:themeColor="text2"/>
                        </w:rPr>
                        <w:t xml:space="preserve">on </w:t>
                      </w:r>
                      <w:r w:rsidRPr="00573A92">
                        <w:rPr>
                          <w:color w:val="571745" w:themeColor="text2"/>
                        </w:rPr>
                        <w:t>size into a training (n=35) and testing (n=15) dataset. Splitting the data i</w:t>
                      </w:r>
                      <w:r w:rsidRPr="00573A92">
                        <w:rPr>
                          <w:color w:val="571745" w:themeColor="text2"/>
                        </w:rPr>
                        <w:t>nto separate datasets allows for assessing the quality and how effective the model is</w:t>
                      </w:r>
                      <w:r w:rsidRPr="00573A92">
                        <w:rPr>
                          <w:color w:val="571745" w:themeColor="text2"/>
                        </w:rPr>
                        <w:t>. The linear regression model created</w:t>
                      </w:r>
                      <w:r w:rsidRPr="00573A92">
                        <w:rPr>
                          <w:color w:val="571745" w:themeColor="text2"/>
                        </w:rPr>
                        <w:t xml:space="preserve"> from training </w:t>
                      </w:r>
                      <w:proofErr w:type="gramStart"/>
                      <w:r w:rsidRPr="00573A92">
                        <w:rPr>
                          <w:color w:val="571745" w:themeColor="text2"/>
                        </w:rPr>
                        <w:t>dataset,</w:t>
                      </w:r>
                      <w:proofErr w:type="gramEnd"/>
                      <w:r w:rsidR="00573A92" w:rsidRPr="00573A92">
                        <w:rPr>
                          <w:color w:val="571745" w:themeColor="text2"/>
                        </w:rPr>
                        <w:t xml:space="preserve"> </w:t>
                      </w:r>
                      <w:r w:rsidRPr="00573A92">
                        <w:rPr>
                          <w:color w:val="571745" w:themeColor="text2"/>
                        </w:rPr>
                        <w:t>appears to be efficient as there is not a large difference between the actual and predicted values for distance</w:t>
                      </w:r>
                      <w:r w:rsidRPr="00573A92">
                        <w:rPr>
                          <w:color w:val="571745" w:themeColor="text2"/>
                        </w:rPr>
                        <w:t xml:space="preserve"> (residuals)</w:t>
                      </w:r>
                      <w:r w:rsidRPr="00573A92">
                        <w:rPr>
                          <w:color w:val="571745" w:themeColor="text2"/>
                        </w:rPr>
                        <w:t xml:space="preserve">. The R-squared value was 0.955, which shows the regression line fits the data well. The P –value was </w:t>
                      </w:r>
                      <w:r w:rsidRPr="00573A92">
                        <w:rPr>
                          <w:rStyle w:val="gd15mcfceub"/>
                          <w:color w:val="571745" w:themeColor="text2"/>
                          <w:bdr w:val="none" w:sz="0" w:space="0" w:color="auto" w:frame="1"/>
                        </w:rPr>
                        <w:t xml:space="preserve">2.2e-16 (statistically significant, below 0.05 confidence level), which shows distance is very much dependent on speed. </w:t>
                      </w:r>
                    </w:p>
                    <w:p w:rsidR="00E64D70" w:rsidRDefault="00573A92" w:rsidP="00E64D70">
                      <w:pPr>
                        <w:rPr>
                          <w:rStyle w:val="gd15mcfceub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7D7CF4" wp14:editId="422BE675">
                            <wp:extent cx="3123211" cy="1995054"/>
                            <wp:effectExtent l="0" t="0" r="1270" b="5715"/>
                            <wp:docPr id="241" name="Pictur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3211" cy="19950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4D70" w:rsidRDefault="00E64D70" w:rsidP="00E64D70">
                      <w:pPr>
                        <w:rPr>
                          <w:rStyle w:val="gd15mcfceub"/>
                          <w:color w:val="000000"/>
                          <w:bdr w:val="none" w:sz="0" w:space="0" w:color="auto" w:frame="1"/>
                        </w:rPr>
                      </w:pPr>
                    </w:p>
                    <w:p w:rsidR="00E64D70" w:rsidRDefault="00E64D70" w:rsidP="00E64D70">
                      <w:pPr>
                        <w:rPr>
                          <w:rStyle w:val="gd15mcfceub"/>
                          <w:color w:val="000000"/>
                          <w:bdr w:val="none" w:sz="0" w:space="0" w:color="auto" w:frame="1"/>
                        </w:rPr>
                      </w:pPr>
                    </w:p>
                    <w:p w:rsidR="00E64D70" w:rsidRDefault="00E64D70" w:rsidP="00E64D70">
                      <w:pPr>
                        <w:rPr>
                          <w:rStyle w:val="gd15mcfceub"/>
                          <w:color w:val="000000"/>
                          <w:bdr w:val="none" w:sz="0" w:space="0" w:color="auto" w:frame="1"/>
                        </w:rPr>
                      </w:pPr>
                    </w:p>
                    <w:p w:rsidR="00E64D70" w:rsidRDefault="00E64D70" w:rsidP="00E64D70">
                      <w:pPr>
                        <w:rPr>
                          <w:rStyle w:val="gd15mcfceub"/>
                          <w:color w:val="000000"/>
                          <w:bdr w:val="none" w:sz="0" w:space="0" w:color="auto" w:frame="1"/>
                        </w:rPr>
                      </w:pPr>
                    </w:p>
                    <w:p w:rsidR="00E64D70" w:rsidRPr="00E64D70" w:rsidRDefault="00E64D70" w:rsidP="00E64D70">
                      <w:pPr>
                        <w:rPr>
                          <w:rStyle w:val="gd15mcfceub"/>
                          <w:color w:val="000000"/>
                          <w:bdr w:val="none" w:sz="0" w:space="0" w:color="auto" w:frame="1"/>
                        </w:rPr>
                      </w:pPr>
                    </w:p>
                    <w:p w:rsidR="00D1709A" w:rsidRDefault="00D1709A" w:rsidP="00E64D70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jc w:val="left"/>
                      </w:pPr>
                    </w:p>
                    <w:p w:rsidR="00E64D70" w:rsidRDefault="00E64D70" w:rsidP="00E64D70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jc w:val="left"/>
                      </w:pPr>
                    </w:p>
                    <w:p w:rsidR="00E64D70" w:rsidRDefault="00E64D70" w:rsidP="00E64D70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jc w:val="left"/>
                      </w:pPr>
                    </w:p>
                    <w:p w:rsidR="00E64D70" w:rsidRPr="000D0FB4" w:rsidRDefault="00E64D70" w:rsidP="00E64D70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5714F7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F1A4AA6" wp14:editId="7EAE7DB8">
                <wp:simplePos x="0" y="0"/>
                <wp:positionH relativeFrom="column">
                  <wp:posOffset>-472440</wp:posOffset>
                </wp:positionH>
                <wp:positionV relativeFrom="paragraph">
                  <wp:posOffset>7346315</wp:posOffset>
                </wp:positionV>
                <wp:extent cx="7089140" cy="652780"/>
                <wp:effectExtent l="0" t="0" r="0" b="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" o:spid="_x0000_s1050" type="#_x0000_t7" style="position:absolute;margin-left:-37.2pt;margin-top:578.45pt;width:558.2pt;height:51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" adj="1379" fillcolor="#ffc40c [3208]" stroked="f" strokeweight="3pt">
                <v:textbox>
                  <w:txbxContent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14F7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19FDA0" wp14:editId="0B238752">
                <wp:simplePos x="0" y="0"/>
                <wp:positionH relativeFrom="column">
                  <wp:posOffset>6281529</wp:posOffset>
                </wp:positionH>
                <wp:positionV relativeFrom="paragraph">
                  <wp:posOffset>7346731</wp:posOffset>
                </wp:positionV>
                <wp:extent cx="7089140" cy="652780"/>
                <wp:effectExtent l="0" t="0" r="0" b="0"/>
                <wp:wrapNone/>
                <wp:docPr id="29" name="Parallelogram 29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9" o:spid="_x0000_s1026" type="#_x0000_t7" alt="Title: Shape" style="position:absolute;margin-left:494.6pt;margin-top:578.5pt;width:558.2pt;height:5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" adj="1379" fillcolor="#333 [3204]" stroked="f" strokeweight="3pt"/>
            </w:pict>
          </mc:Fallback>
        </mc:AlternateContent>
      </w:r>
      <w:r w:rsidR="00C47E5D">
        <w:rPr>
          <w:color w:val="D0300F" w:themeColor="accent6" w:themeShade="BF"/>
        </w:rPr>
        <w:br w:type="page"/>
      </w:r>
      <w:r w:rsidR="00D1709A" w:rsidRPr="00D1709A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E51B39F" wp14:editId="6F6482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79800" cy="2824480"/>
                <wp:effectExtent l="0" t="0" r="6350" b="0"/>
                <wp:wrapNone/>
                <wp:docPr id="246" name="Rectangle: Single Corner Snipped 246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Pr="00F7167D" w:rsidRDefault="00D1709A" w:rsidP="00D1709A">
                            <w:pPr>
                              <w:pStyle w:val="Heading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246" o:spid="_x0000_s1051" alt="Title: Shape" style="position:absolute;margin-left:0;margin-top:0;width:274pt;height:222.4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D1709A" w:rsidRPr="00F7167D" w:rsidRDefault="00D1709A" w:rsidP="00D1709A">
                      <w:pPr>
                        <w:pStyle w:val="Heading1"/>
                        <w:jc w:val="left"/>
                      </w:pPr>
                      <w:r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9A" w:rsidRPr="00D1709A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DFF7F5B" wp14:editId="4DC5CE5A">
                <wp:simplePos x="0" y="0"/>
                <wp:positionH relativeFrom="column">
                  <wp:posOffset>384810</wp:posOffset>
                </wp:positionH>
                <wp:positionV relativeFrom="paragraph">
                  <wp:posOffset>847090</wp:posOffset>
                </wp:positionV>
                <wp:extent cx="2701925" cy="1132764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09A" w:rsidRPr="0099492A" w:rsidRDefault="0099492A" w:rsidP="00D1709A">
                            <w:pPr>
                              <w:pStyle w:val="Heading1"/>
                              <w:jc w:val="left"/>
                              <w:rPr>
                                <w:color w:val="571745" w:themeColor="text2"/>
                              </w:rPr>
                            </w:pPr>
                            <w:r>
                              <w:rPr>
                                <w:color w:val="571745" w:themeColor="text2"/>
                              </w:rPr>
                              <w:t>Prediction model</w:t>
                            </w:r>
                            <w:r w:rsidR="00D1709A"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52" type="#_x0000_t202" style="position:absolute;margin-left:30.3pt;margin-top:66.7pt;width:212.75pt;height:89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" filled="f" stroked="f">
                <v:textbox>
                  <w:txbxContent>
                    <w:p w:rsidR="00D1709A" w:rsidRPr="0099492A" w:rsidRDefault="0099492A" w:rsidP="00D1709A">
                      <w:pPr>
                        <w:pStyle w:val="Heading1"/>
                        <w:jc w:val="left"/>
                        <w:rPr>
                          <w:color w:val="571745" w:themeColor="text2"/>
                        </w:rPr>
                      </w:pPr>
                      <w:r>
                        <w:rPr>
                          <w:color w:val="571745" w:themeColor="text2"/>
                        </w:rPr>
                        <w:t>Prediction model</w:t>
                      </w:r>
                      <w:r w:rsidR="00D1709A"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714F7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8A3C1F" wp14:editId="2A313A8B">
                <wp:simplePos x="0" y="0"/>
                <wp:positionH relativeFrom="column">
                  <wp:posOffset>-472440</wp:posOffset>
                </wp:positionH>
                <wp:positionV relativeFrom="paragraph">
                  <wp:posOffset>8040370</wp:posOffset>
                </wp:positionV>
                <wp:extent cx="7089140" cy="652780"/>
                <wp:effectExtent l="0" t="0" r="0" b="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53" type="#_x0000_t7" style="position:absolute;margin-left:-37.2pt;margin-top:633.1pt;width:558.2pt;height:51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" adj="1379" fillcolor="#ffc40c [3208]" stroked="f" strokeweight="3pt">
                <v:textbox>
                  <w:txbxContent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14F7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D9FB2B3" wp14:editId="32974C74">
                <wp:simplePos x="0" y="0"/>
                <wp:positionH relativeFrom="column">
                  <wp:posOffset>6281529</wp:posOffset>
                </wp:positionH>
                <wp:positionV relativeFrom="paragraph">
                  <wp:posOffset>8040414</wp:posOffset>
                </wp:positionV>
                <wp:extent cx="7089140" cy="652780"/>
                <wp:effectExtent l="0" t="0" r="0" b="0"/>
                <wp:wrapNone/>
                <wp:docPr id="225" name="Parallelogram 225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5" o:spid="_x0000_s1026" type="#_x0000_t7" alt="Title: Shape" style="position:absolute;margin-left:494.6pt;margin-top:633.1pt;width:558.2pt;height:51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" adj="1379" fillcolor="#333 [3204]" stroked="f" strokeweight="3pt"/>
            </w:pict>
          </mc:Fallback>
        </mc:AlternateContent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</w:p>
    <w:p w:rsidR="00343F76" w:rsidRDefault="00EC0C6E" w:rsidP="00894754">
      <w:pPr>
        <w:rPr>
          <w:color w:val="D0300F" w:themeColor="accent6" w:themeShade="BF"/>
        </w:rPr>
      </w:pPr>
      <w:r w:rsidRPr="00D1709A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2CB40EA" wp14:editId="1A861EC9">
                <wp:simplePos x="0" y="0"/>
                <wp:positionH relativeFrom="column">
                  <wp:posOffset>1947545</wp:posOffset>
                </wp:positionH>
                <wp:positionV relativeFrom="paragraph">
                  <wp:posOffset>-6315075</wp:posOffset>
                </wp:positionV>
                <wp:extent cx="4417060" cy="6578600"/>
                <wp:effectExtent l="0" t="0" r="2540" b="0"/>
                <wp:wrapNone/>
                <wp:docPr id="245" name="Rectangle: Single Corner Snipp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17060" cy="657860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A92" w:rsidRPr="00573A92" w:rsidRDefault="00573A92" w:rsidP="00573A92">
                            <w:pPr>
                              <w:pStyle w:val="1Spine"/>
                              <w:jc w:val="both"/>
                            </w:pPr>
                            <w:r>
                              <w:t>Regression Analysis Cont.</w:t>
                            </w:r>
                            <w:r w:rsidR="00D1709A">
                              <w:t>:</w:t>
                            </w:r>
                          </w:p>
                          <w:p w:rsidR="00573A92" w:rsidRDefault="00573A92" w:rsidP="00573A92">
                            <w:pPr>
                              <w:rPr>
                                <w:color w:val="571745" w:themeColor="text2"/>
                              </w:rPr>
                            </w:pPr>
                            <w:r>
                              <w:rPr>
                                <w:color w:val="571745" w:themeColor="text2"/>
                              </w:rPr>
                              <w:t xml:space="preserve">Regression analysis </w:t>
                            </w:r>
                            <w:r w:rsidRPr="00573A92">
                              <w:rPr>
                                <w:color w:val="571745" w:themeColor="text2"/>
                              </w:rPr>
                              <w:t xml:space="preserve">predicted the distance travelled for 15 different cars. One of the Ford (#1) cars had a predicted distance travelled of -9.3 ft. One Buick (#46) and one Dodge (#50) had the highest predicted distance travelled, 86.2 </w:t>
                            </w:r>
                            <w:proofErr w:type="spellStart"/>
                            <w:r w:rsidRPr="00573A92">
                              <w:rPr>
                                <w:color w:val="571745" w:themeColor="text2"/>
                              </w:rPr>
                              <w:t>ft</w:t>
                            </w:r>
                            <w:proofErr w:type="spellEnd"/>
                            <w:r w:rsidRPr="00573A92">
                              <w:rPr>
                                <w:color w:val="571745" w:themeColor="text2"/>
                              </w:rPr>
                              <w:t xml:space="preserve"> and 81.7 </w:t>
                            </w:r>
                            <w:proofErr w:type="spellStart"/>
                            <w:r w:rsidRPr="00573A92">
                              <w:rPr>
                                <w:color w:val="571745" w:themeColor="text2"/>
                              </w:rPr>
                              <w:t>ft</w:t>
                            </w:r>
                            <w:proofErr w:type="spellEnd"/>
                            <w:r w:rsidRPr="00573A92">
                              <w:rPr>
                                <w:color w:val="571745" w:themeColor="text2"/>
                              </w:rPr>
                              <w:t>, respectively.</w:t>
                            </w:r>
                            <w:r>
                              <w:rPr>
                                <w:color w:val="571745" w:themeColor="text2"/>
                              </w:rPr>
                              <w:t xml:space="preserve"> The predicted distance values calculated fall within a 95% confidence interval of lower and upper limit values.</w:t>
                            </w:r>
                          </w:p>
                          <w:p w:rsidR="00573A92" w:rsidRPr="00573A92" w:rsidRDefault="00573A92" w:rsidP="00573A92">
                            <w:pPr>
                              <w:rPr>
                                <w:b/>
                                <w:color w:val="571745" w:themeColor="text2"/>
                              </w:rPr>
                            </w:pPr>
                            <w:r>
                              <w:rPr>
                                <w:b/>
                                <w:color w:val="571745" w:themeColor="text2"/>
                              </w:rPr>
                              <w:t>Predicted distanced travelled (</w:t>
                            </w:r>
                            <w:proofErr w:type="spellStart"/>
                            <w:r>
                              <w:rPr>
                                <w:b/>
                                <w:color w:val="571745" w:themeColor="text2"/>
                              </w:rPr>
                              <w:t>ft</w:t>
                            </w:r>
                            <w:proofErr w:type="spellEnd"/>
                            <w:r>
                              <w:rPr>
                                <w:b/>
                                <w:color w:val="571745" w:themeColor="text2"/>
                              </w:rPr>
                              <w:t>) and 95% confidence intervals</w:t>
                            </w:r>
                            <w:r w:rsidRPr="00573A92">
                              <w:rPr>
                                <w:b/>
                                <w:color w:val="571745" w:themeColor="text2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4119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1053"/>
                              <w:gridCol w:w="1053"/>
                              <w:gridCol w:w="1053"/>
                            </w:tblGrid>
                            <w:tr w:rsidR="00573A92" w:rsidRPr="00573A92" w:rsidTr="00D20F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Car ID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fit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Lower Limit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Upper Limit</w:t>
                                  </w:r>
                                </w:p>
                              </w:tc>
                            </w:tr>
                            <w:tr w:rsidR="00573A92" w:rsidRPr="00573A92" w:rsidTr="00D20F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-9.29229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-13.5665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-5.01804</w:t>
                                  </w:r>
                                </w:p>
                              </w:tc>
                            </w:tr>
                            <w:tr w:rsidR="00573A92" w:rsidRPr="00573A92" w:rsidTr="00D20F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8.899321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5.836855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11.96179</w:t>
                                  </w:r>
                                </w:p>
                              </w:tc>
                            </w:tr>
                            <w:tr w:rsidR="00573A92" w:rsidRPr="00573A92" w:rsidTr="00D20F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27.09094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25.00152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29.18035</w:t>
                                  </w:r>
                                </w:p>
                              </w:tc>
                            </w:tr>
                            <w:tr w:rsidR="00573A92" w:rsidRPr="00573A92" w:rsidTr="00D20F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27.09094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25.00152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29.18035</w:t>
                                  </w:r>
                                </w:p>
                              </w:tc>
                            </w:tr>
                            <w:tr w:rsidR="00573A92" w:rsidRPr="00573A92" w:rsidTr="00D20F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36.18674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34.36653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38.00696</w:t>
                                  </w:r>
                                </w:p>
                              </w:tc>
                            </w:tr>
                            <w:tr w:rsidR="00573A92" w:rsidRPr="00573A92" w:rsidTr="00D20F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36.18674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34.36653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38.00696</w:t>
                                  </w:r>
                                </w:p>
                              </w:tc>
                            </w:tr>
                            <w:tr w:rsidR="00573A92" w:rsidRPr="00573A92" w:rsidTr="00D20F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40.73465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38.95969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42.5096</w:t>
                                  </w:r>
                                </w:p>
                              </w:tc>
                            </w:tr>
                            <w:tr w:rsidR="00573A92" w:rsidRPr="00573A92" w:rsidTr="00D20F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45.28255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43.4853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47.0798</w:t>
                                  </w:r>
                                </w:p>
                              </w:tc>
                            </w:tr>
                            <w:tr w:rsidR="00573A92" w:rsidRPr="00573A92" w:rsidTr="00D20F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49.83045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47.94576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51.71514</w:t>
                                  </w:r>
                                </w:p>
                              </w:tc>
                            </w:tr>
                            <w:tr w:rsidR="00573A92" w:rsidRPr="00573A92" w:rsidTr="00D20F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54.37836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52.34947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56.40724</w:t>
                                  </w:r>
                                </w:p>
                              </w:tc>
                            </w:tr>
                            <w:tr w:rsidR="00573A92" w:rsidTr="00573A92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36.18674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34.36653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38.00696</w:t>
                                  </w:r>
                                </w:p>
                              </w:tc>
                            </w:tr>
                            <w:tr w:rsidR="00573A92" w:rsidTr="00573A92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40.73465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38.95969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42.5096</w:t>
                                  </w:r>
                                </w:p>
                              </w:tc>
                            </w:tr>
                            <w:tr w:rsidR="00573A92" w:rsidTr="00573A92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45.28255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43.4853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47.0798</w:t>
                                  </w:r>
                                </w:p>
                              </w:tc>
                            </w:tr>
                            <w:tr w:rsidR="00573A92" w:rsidTr="00573A92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49.83045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47.94576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51.71514</w:t>
                                  </w:r>
                                </w:p>
                              </w:tc>
                            </w:tr>
                            <w:tr w:rsidR="00573A92" w:rsidTr="00573A92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86.21368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82.35982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90.06754</w:t>
                                  </w:r>
                                </w:p>
                              </w:tc>
                            </w:tr>
                            <w:tr w:rsidR="00573A92" w:rsidTr="00573A92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54.37836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52.34947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73A92" w:rsidRPr="00573A92" w:rsidRDefault="00573A92" w:rsidP="00573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73A9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56.40724</w:t>
                                  </w:r>
                                </w:p>
                              </w:tc>
                            </w:tr>
                          </w:tbl>
                          <w:p w:rsidR="00573A92" w:rsidRPr="00573A92" w:rsidRDefault="00573A92" w:rsidP="00573A92">
                            <w:pPr>
                              <w:rPr>
                                <w:color w:val="571745" w:themeColor="text2"/>
                                <w:sz w:val="20"/>
                                <w:szCs w:val="20"/>
                              </w:rPr>
                            </w:pPr>
                          </w:p>
                          <w:p w:rsidR="00573A92" w:rsidRPr="00573A92" w:rsidRDefault="00573A92" w:rsidP="00573A9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73A92" w:rsidRDefault="00573A92" w:rsidP="00573A92">
                            <w:pPr>
                              <w:jc w:val="both"/>
                            </w:pPr>
                          </w:p>
                          <w:p w:rsidR="00573A92" w:rsidRDefault="00573A92" w:rsidP="00573A92">
                            <w:pPr>
                              <w:jc w:val="both"/>
                            </w:pPr>
                          </w:p>
                          <w:p w:rsidR="00573A92" w:rsidRDefault="00573A92" w:rsidP="00573A92">
                            <w:pPr>
                              <w:jc w:val="both"/>
                            </w:pPr>
                          </w:p>
                          <w:p w:rsidR="00573A92" w:rsidRDefault="00573A92" w:rsidP="00573A92">
                            <w:pPr>
                              <w:jc w:val="both"/>
                            </w:pPr>
                          </w:p>
                          <w:p w:rsidR="00573A92" w:rsidRDefault="00573A92" w:rsidP="00573A92">
                            <w:pPr>
                              <w:jc w:val="both"/>
                            </w:pPr>
                          </w:p>
                          <w:p w:rsidR="00573A92" w:rsidRDefault="00573A92" w:rsidP="00573A92">
                            <w:pPr>
                              <w:jc w:val="both"/>
                            </w:pPr>
                          </w:p>
                          <w:p w:rsidR="00573A92" w:rsidRDefault="00573A92" w:rsidP="00573A92">
                            <w:pPr>
                              <w:jc w:val="both"/>
                            </w:pPr>
                          </w:p>
                          <w:p w:rsidR="00573A92" w:rsidRDefault="00573A92" w:rsidP="00573A92">
                            <w:pPr>
                              <w:jc w:val="both"/>
                            </w:pPr>
                          </w:p>
                          <w:p w:rsidR="00573A92" w:rsidRDefault="00573A92" w:rsidP="00573A92">
                            <w:pPr>
                              <w:jc w:val="both"/>
                            </w:pPr>
                          </w:p>
                          <w:p w:rsidR="00573A92" w:rsidRPr="000D0FB4" w:rsidRDefault="00573A92" w:rsidP="00573A9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245" o:spid="_x0000_s1054" style="position:absolute;margin-left:153.35pt;margin-top:-497.25pt;width:347.8pt;height:518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7060,657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" adj="-11796480,,5400" path="m,l2845117,,4417060,1571943r,5006657l,6578600,,xe" fillcolor="#eeece1 [3214]" stroked="f" strokeweight="3pt">
                <v:fill opacity="43947f"/>
                <v:stroke joinstyle="miter"/>
                <v:formulas/>
                <v:path arrowok="t" o:connecttype="custom" o:connectlocs="0,0;2845117,0;4417060,1571943;4417060,6578600;0,6578600;0,0" o:connectangles="0,0,0,0,0,0" textboxrect="0,0,4417060,6578600"/>
                <v:textbox>
                  <w:txbxContent>
                    <w:p w:rsidR="00573A92" w:rsidRPr="00573A92" w:rsidRDefault="00573A92" w:rsidP="00573A92">
                      <w:pPr>
                        <w:pStyle w:val="1Spine"/>
                        <w:jc w:val="both"/>
                      </w:pPr>
                      <w:r>
                        <w:t>Regression Analysis Cont.</w:t>
                      </w:r>
                      <w:r w:rsidR="00D1709A">
                        <w:t>:</w:t>
                      </w:r>
                    </w:p>
                    <w:p w:rsidR="00573A92" w:rsidRDefault="00573A92" w:rsidP="00573A92">
                      <w:pPr>
                        <w:rPr>
                          <w:color w:val="571745" w:themeColor="text2"/>
                        </w:rPr>
                      </w:pPr>
                      <w:r>
                        <w:rPr>
                          <w:color w:val="571745" w:themeColor="text2"/>
                        </w:rPr>
                        <w:t xml:space="preserve">Regression analysis </w:t>
                      </w:r>
                      <w:r w:rsidRPr="00573A92">
                        <w:rPr>
                          <w:color w:val="571745" w:themeColor="text2"/>
                        </w:rPr>
                        <w:t xml:space="preserve">predicted the distance travelled for 15 different cars. One of the Ford (#1) cars had a predicted distance travelled of -9.3 ft. One Buick (#46) and one Dodge (#50) had the highest predicted distance travelled, 86.2 </w:t>
                      </w:r>
                      <w:proofErr w:type="spellStart"/>
                      <w:r w:rsidRPr="00573A92">
                        <w:rPr>
                          <w:color w:val="571745" w:themeColor="text2"/>
                        </w:rPr>
                        <w:t>ft</w:t>
                      </w:r>
                      <w:proofErr w:type="spellEnd"/>
                      <w:r w:rsidRPr="00573A92">
                        <w:rPr>
                          <w:color w:val="571745" w:themeColor="text2"/>
                        </w:rPr>
                        <w:t xml:space="preserve"> and 81.7 </w:t>
                      </w:r>
                      <w:proofErr w:type="spellStart"/>
                      <w:r w:rsidRPr="00573A92">
                        <w:rPr>
                          <w:color w:val="571745" w:themeColor="text2"/>
                        </w:rPr>
                        <w:t>ft</w:t>
                      </w:r>
                      <w:proofErr w:type="spellEnd"/>
                      <w:r w:rsidRPr="00573A92">
                        <w:rPr>
                          <w:color w:val="571745" w:themeColor="text2"/>
                        </w:rPr>
                        <w:t>, respectively.</w:t>
                      </w:r>
                      <w:r>
                        <w:rPr>
                          <w:color w:val="571745" w:themeColor="text2"/>
                        </w:rPr>
                        <w:t xml:space="preserve"> The predicted distance values calculated fall within a 95% confidence interval of lower and upper limit values.</w:t>
                      </w:r>
                    </w:p>
                    <w:p w:rsidR="00573A92" w:rsidRPr="00573A92" w:rsidRDefault="00573A92" w:rsidP="00573A92">
                      <w:pPr>
                        <w:rPr>
                          <w:b/>
                          <w:color w:val="571745" w:themeColor="text2"/>
                        </w:rPr>
                      </w:pPr>
                      <w:r>
                        <w:rPr>
                          <w:b/>
                          <w:color w:val="571745" w:themeColor="text2"/>
                        </w:rPr>
                        <w:t>Predicted distanced travelled (</w:t>
                      </w:r>
                      <w:proofErr w:type="spellStart"/>
                      <w:r>
                        <w:rPr>
                          <w:b/>
                          <w:color w:val="571745" w:themeColor="text2"/>
                        </w:rPr>
                        <w:t>ft</w:t>
                      </w:r>
                      <w:proofErr w:type="spellEnd"/>
                      <w:r>
                        <w:rPr>
                          <w:b/>
                          <w:color w:val="571745" w:themeColor="text2"/>
                        </w:rPr>
                        <w:t>) and 95% confidence intervals</w:t>
                      </w:r>
                      <w:r w:rsidRPr="00573A92">
                        <w:rPr>
                          <w:b/>
                          <w:color w:val="571745" w:themeColor="text2"/>
                        </w:rPr>
                        <w:t xml:space="preserve"> </w:t>
                      </w:r>
                    </w:p>
                    <w:tbl>
                      <w:tblPr>
                        <w:tblW w:w="4119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1053"/>
                        <w:gridCol w:w="1053"/>
                        <w:gridCol w:w="1053"/>
                      </w:tblGrid>
                      <w:tr w:rsidR="00573A92" w:rsidRPr="00573A92" w:rsidTr="00D20F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Car ID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fit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Lower Limit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Upper Limit</w:t>
                            </w:r>
                          </w:p>
                        </w:tc>
                      </w:tr>
                      <w:tr w:rsidR="00573A92" w:rsidRPr="00573A92" w:rsidTr="00D20F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-9.29229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-13.5665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-5.01804</w:t>
                            </w:r>
                          </w:p>
                        </w:tc>
                      </w:tr>
                      <w:tr w:rsidR="00573A92" w:rsidRPr="00573A92" w:rsidTr="00D20F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8.899321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5.836855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11.96179</w:t>
                            </w:r>
                          </w:p>
                        </w:tc>
                      </w:tr>
                      <w:tr w:rsidR="00573A92" w:rsidRPr="00573A92" w:rsidTr="00D20F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27.09094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25.00152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29.18035</w:t>
                            </w:r>
                          </w:p>
                        </w:tc>
                      </w:tr>
                      <w:tr w:rsidR="00573A92" w:rsidRPr="00573A92" w:rsidTr="00D20F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27.09094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25.00152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29.18035</w:t>
                            </w:r>
                          </w:p>
                        </w:tc>
                      </w:tr>
                      <w:tr w:rsidR="00573A92" w:rsidRPr="00573A92" w:rsidTr="00D20F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36.18674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34.36653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38.00696</w:t>
                            </w:r>
                          </w:p>
                        </w:tc>
                      </w:tr>
                      <w:tr w:rsidR="00573A92" w:rsidRPr="00573A92" w:rsidTr="00D20F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36.18674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34.36653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38.00696</w:t>
                            </w:r>
                          </w:p>
                        </w:tc>
                      </w:tr>
                      <w:tr w:rsidR="00573A92" w:rsidRPr="00573A92" w:rsidTr="00D20F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40.73465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38.95969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42.5096</w:t>
                            </w:r>
                          </w:p>
                        </w:tc>
                      </w:tr>
                      <w:tr w:rsidR="00573A92" w:rsidRPr="00573A92" w:rsidTr="00D20F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45.28255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43.4853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47.0798</w:t>
                            </w:r>
                          </w:p>
                        </w:tc>
                      </w:tr>
                      <w:tr w:rsidR="00573A92" w:rsidRPr="00573A92" w:rsidTr="00D20F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49.83045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47.94576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51.71514</w:t>
                            </w:r>
                          </w:p>
                        </w:tc>
                      </w:tr>
                      <w:tr w:rsidR="00573A92" w:rsidRPr="00573A92" w:rsidTr="00D20F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54.37836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52.34947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56.40724</w:t>
                            </w:r>
                          </w:p>
                        </w:tc>
                      </w:tr>
                      <w:tr w:rsidR="00573A92" w:rsidTr="00573A92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36.18674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34.36653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38.00696</w:t>
                            </w:r>
                          </w:p>
                        </w:tc>
                      </w:tr>
                      <w:tr w:rsidR="00573A92" w:rsidTr="00573A92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40.73465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38.95969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42.5096</w:t>
                            </w:r>
                          </w:p>
                        </w:tc>
                      </w:tr>
                      <w:tr w:rsidR="00573A92" w:rsidTr="00573A92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45.28255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43.4853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47.0798</w:t>
                            </w:r>
                          </w:p>
                        </w:tc>
                      </w:tr>
                      <w:tr w:rsidR="00573A92" w:rsidTr="00573A92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49.83045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47.94576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51.71514</w:t>
                            </w:r>
                          </w:p>
                        </w:tc>
                      </w:tr>
                      <w:tr w:rsidR="00573A92" w:rsidTr="00573A92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86.21368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82.35982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90.06754</w:t>
                            </w:r>
                          </w:p>
                        </w:tc>
                      </w:tr>
                      <w:tr w:rsidR="00573A92" w:rsidTr="00573A92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54.37836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52.34947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73A92" w:rsidRPr="00573A92" w:rsidRDefault="00573A92" w:rsidP="00573A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3A9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56.40724</w:t>
                            </w:r>
                          </w:p>
                        </w:tc>
                      </w:tr>
                    </w:tbl>
                    <w:p w:rsidR="00573A92" w:rsidRPr="00573A92" w:rsidRDefault="00573A92" w:rsidP="00573A92">
                      <w:pPr>
                        <w:rPr>
                          <w:color w:val="571745" w:themeColor="text2"/>
                          <w:sz w:val="20"/>
                          <w:szCs w:val="20"/>
                        </w:rPr>
                      </w:pPr>
                    </w:p>
                    <w:p w:rsidR="00573A92" w:rsidRPr="00573A92" w:rsidRDefault="00573A92" w:rsidP="00573A9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573A92" w:rsidRDefault="00573A92" w:rsidP="00573A92">
                      <w:pPr>
                        <w:jc w:val="both"/>
                      </w:pPr>
                    </w:p>
                    <w:p w:rsidR="00573A92" w:rsidRDefault="00573A92" w:rsidP="00573A92">
                      <w:pPr>
                        <w:jc w:val="both"/>
                      </w:pPr>
                    </w:p>
                    <w:p w:rsidR="00573A92" w:rsidRDefault="00573A92" w:rsidP="00573A92">
                      <w:pPr>
                        <w:jc w:val="both"/>
                      </w:pPr>
                    </w:p>
                    <w:p w:rsidR="00573A92" w:rsidRDefault="00573A92" w:rsidP="00573A92">
                      <w:pPr>
                        <w:jc w:val="both"/>
                      </w:pPr>
                    </w:p>
                    <w:p w:rsidR="00573A92" w:rsidRDefault="00573A92" w:rsidP="00573A92">
                      <w:pPr>
                        <w:jc w:val="both"/>
                      </w:pPr>
                    </w:p>
                    <w:p w:rsidR="00573A92" w:rsidRDefault="00573A92" w:rsidP="00573A92">
                      <w:pPr>
                        <w:jc w:val="both"/>
                      </w:pPr>
                    </w:p>
                    <w:p w:rsidR="00573A92" w:rsidRDefault="00573A92" w:rsidP="00573A92">
                      <w:pPr>
                        <w:jc w:val="both"/>
                      </w:pPr>
                    </w:p>
                    <w:p w:rsidR="00573A92" w:rsidRDefault="00573A92" w:rsidP="00573A92">
                      <w:pPr>
                        <w:jc w:val="both"/>
                      </w:pPr>
                    </w:p>
                    <w:p w:rsidR="00573A92" w:rsidRDefault="00573A92" w:rsidP="00573A92">
                      <w:pPr>
                        <w:jc w:val="both"/>
                      </w:pPr>
                    </w:p>
                    <w:p w:rsidR="00573A92" w:rsidRPr="000D0FB4" w:rsidRDefault="00573A92" w:rsidP="00573A92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42FFF5" wp14:editId="14621BA5">
                <wp:simplePos x="0" y="0"/>
                <wp:positionH relativeFrom="margin">
                  <wp:posOffset>6471284</wp:posOffset>
                </wp:positionH>
                <wp:positionV relativeFrom="margin">
                  <wp:posOffset>1471995</wp:posOffset>
                </wp:positionV>
                <wp:extent cx="1558290" cy="868680"/>
                <wp:effectExtent l="0" t="0" r="22860" b="26670"/>
                <wp:wrapNone/>
                <wp:docPr id="4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558290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76A" w:rsidRPr="00E64D70" w:rsidRDefault="002E076A" w:rsidP="00FF3CD0">
                            <w:pPr>
                              <w:pStyle w:val="TabName"/>
                              <w:rPr>
                                <w:color w:val="FFC40C" w:themeColor="accent5"/>
                              </w:rPr>
                            </w:pPr>
                            <w:r w:rsidRPr="00E64D70">
                              <w:rPr>
                                <w:color w:val="FFC40C" w:themeColor="accent5"/>
                              </w:rPr>
                              <w:t>Tab 5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7" o:spid="_x0000_s1055" style="position:absolute;margin-left:509.55pt;margin-top:115.9pt;width:122.7pt;height:68.4pt;rotation:180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55829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" adj="-11796480,,5400" path="m,l1413507,r144783,144783l1558290,868680,,868680,,xe" fillcolor="#571745 [3215]" strokecolor="#848484 [1940]" strokeweight=".25pt">
                <v:stroke joinstyle="miter"/>
                <v:formulas/>
                <v:path o:connecttype="custom" o:connectlocs="0,0;1413507,0;1558290,144783;1558290,868680;0,868680;0,0" o:connectangles="0,0,0,0,0,0" textboxrect="0,0,1558290,868680"/>
                <v:textbox style="layout-flow:vertical">
                  <w:txbxContent>
                    <w:p w:rsidR="002E076A" w:rsidRPr="00E64D70" w:rsidRDefault="002E076A" w:rsidP="00FF3CD0">
                      <w:pPr>
                        <w:pStyle w:val="TabName"/>
                        <w:rPr>
                          <w:color w:val="FFC40C" w:themeColor="accent5"/>
                        </w:rPr>
                      </w:pPr>
                      <w:r w:rsidRPr="00E64D70">
                        <w:rPr>
                          <w:color w:val="FFC40C" w:themeColor="accent5"/>
                        </w:rPr>
                        <w:t>Tab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  <w:r w:rsidRPr="00D1709A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AD53F2C" wp14:editId="41E57438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3479800" cy="2824480"/>
                <wp:effectExtent l="0" t="0" r="6350" b="0"/>
                <wp:wrapNone/>
                <wp:docPr id="7" name="Rectangle: Single Corner Snipped 246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92A" w:rsidRPr="009C601D" w:rsidRDefault="0099492A" w:rsidP="0099492A">
                            <w:pPr>
                              <w:pStyle w:val="Heading1"/>
                              <w:jc w:val="left"/>
                              <w:rPr>
                                <w:color w:val="571745" w:themeColor="text2"/>
                              </w:rPr>
                            </w:pPr>
                            <w:r>
                              <w:rPr>
                                <w:color w:val="571745" w:themeColor="text2"/>
                              </w:rPr>
                              <w:t>Prediction:</w:t>
                            </w:r>
                          </w:p>
                          <w:p w:rsidR="0099492A" w:rsidRPr="00F7167D" w:rsidRDefault="0099492A" w:rsidP="0099492A">
                            <w:pPr>
                              <w:pStyle w:val="Heading1"/>
                              <w:jc w:val="left"/>
                            </w:pPr>
                            <w:r>
                              <w:rPr>
                                <w:color w:val="571745" w:themeColor="text2"/>
                              </w:rPr>
                              <w:t>Petal Length</w:t>
                            </w:r>
                            <w:r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  <w:p w:rsidR="00343F76" w:rsidRPr="00F7167D" w:rsidRDefault="00343F76" w:rsidP="00343F76">
                            <w:pPr>
                              <w:pStyle w:val="Heading1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alt="Title: Shape" style="position:absolute;margin-left:12pt;margin-top:12pt;width:274pt;height:222.4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99492A" w:rsidRPr="009C601D" w:rsidRDefault="0099492A" w:rsidP="0099492A">
                      <w:pPr>
                        <w:pStyle w:val="Heading1"/>
                        <w:jc w:val="left"/>
                        <w:rPr>
                          <w:color w:val="571745" w:themeColor="text2"/>
                        </w:rPr>
                      </w:pPr>
                      <w:r>
                        <w:rPr>
                          <w:color w:val="571745" w:themeColor="text2"/>
                        </w:rPr>
                        <w:t>Prediction:</w:t>
                      </w:r>
                    </w:p>
                    <w:p w:rsidR="0099492A" w:rsidRPr="00F7167D" w:rsidRDefault="0099492A" w:rsidP="0099492A">
                      <w:pPr>
                        <w:pStyle w:val="Heading1"/>
                        <w:jc w:val="left"/>
                      </w:pPr>
                      <w:r>
                        <w:rPr>
                          <w:color w:val="571745" w:themeColor="text2"/>
                        </w:rPr>
                        <w:t>Petal Length</w:t>
                      </w:r>
                      <w:r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  <w:p w:rsidR="00343F76" w:rsidRPr="00F7167D" w:rsidRDefault="00343F76" w:rsidP="00343F76">
                      <w:pPr>
                        <w:pStyle w:val="Heading1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1F71F7" w:rsidP="00343F76">
      <w:pPr>
        <w:rPr>
          <w:color w:val="D0300F" w:themeColor="accent6" w:themeShade="BF"/>
        </w:r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10EACB8" wp14:editId="1B04EE9B">
                <wp:simplePos x="0" y="0"/>
                <wp:positionH relativeFrom="margin">
                  <wp:posOffset>6435725</wp:posOffset>
                </wp:positionH>
                <wp:positionV relativeFrom="margin">
                  <wp:posOffset>1645285</wp:posOffset>
                </wp:positionV>
                <wp:extent cx="1356995" cy="868680"/>
                <wp:effectExtent l="0" t="0" r="14605" b="26670"/>
                <wp:wrapNone/>
                <wp:docPr id="20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F76" w:rsidRPr="00E64D70" w:rsidRDefault="001F71F7" w:rsidP="00343F76">
                            <w:pPr>
                              <w:pStyle w:val="TabName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Tab 6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style="position:absolute;margin-left:506.75pt;margin-top:129.55pt;width:106.85pt;height:68.4pt;rotation:180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356995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" adj="-11796480,,5400" path="m,l1212212,r144783,144783l1356995,868680,,868680,,xe" fillcolor="#571745 [3215]" strokecolor="#848484 [1940]" strokeweight=".25pt">
                <v:stroke joinstyle="miter"/>
                <v:formulas/>
                <v:path o:connecttype="custom" o:connectlocs="0,0;1212212,0;1356995,144783;1356995,868680;0,868680;0,0" o:connectangles="0,0,0,0,0,0" textboxrect="0,0,1356995,868680"/>
                <v:textbox style="layout-flow:vertical">
                  <w:txbxContent>
                    <w:p w:rsidR="00343F76" w:rsidRPr="00E64D70" w:rsidRDefault="001F71F7" w:rsidP="00343F76">
                      <w:pPr>
                        <w:pStyle w:val="TabName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Tab 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85248" w:rsidRPr="00D1709A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F998A3B" wp14:editId="4058FDD5">
                <wp:simplePos x="0" y="0"/>
                <wp:positionH relativeFrom="column">
                  <wp:posOffset>2362835</wp:posOffset>
                </wp:positionH>
                <wp:positionV relativeFrom="paragraph">
                  <wp:posOffset>1003935</wp:posOffset>
                </wp:positionV>
                <wp:extent cx="4039235" cy="6364605"/>
                <wp:effectExtent l="0" t="0" r="0" b="0"/>
                <wp:wrapNone/>
                <wp:docPr id="12" name="Rectangle: Single Corner Snipp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6364605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F76" w:rsidRDefault="0090403D" w:rsidP="00343F76">
                            <w:pPr>
                              <w:pStyle w:val="1Spine"/>
                              <w:jc w:val="both"/>
                            </w:pPr>
                            <w:r>
                              <w:t>Predicting growth of petal length</w:t>
                            </w:r>
                            <w:r w:rsidR="00343F76">
                              <w:t>:</w:t>
                            </w:r>
                          </w:p>
                          <w:p w:rsidR="00343F76" w:rsidRDefault="00343F76" w:rsidP="00343F76">
                            <w:pPr>
                              <w:pStyle w:val="Header"/>
                              <w:jc w:val="both"/>
                            </w:pPr>
                          </w:p>
                          <w:p w:rsidR="00343F76" w:rsidRDefault="0090403D" w:rsidP="0099492A">
                            <w:pPr>
                              <w:jc w:val="both"/>
                            </w:pPr>
                            <w:r>
                              <w:t>The iris</w:t>
                            </w:r>
                            <w:r w:rsidR="0099492A" w:rsidRPr="0099492A">
                              <w:t xml:space="preserve"> dataset had </w:t>
                            </w:r>
                            <w:r>
                              <w:t>150 observations and 6</w:t>
                            </w:r>
                            <w:r w:rsidR="0099492A" w:rsidRPr="0099492A">
                              <w:t xml:space="preserve"> variables. </w:t>
                            </w:r>
                            <w:r w:rsidR="0099492A" w:rsidRPr="00D85248">
                              <w:t>The datatype fo</w:t>
                            </w:r>
                            <w:r w:rsidRPr="00D85248">
                              <w:t>rmat for four</w:t>
                            </w:r>
                            <w:r w:rsidR="0099492A" w:rsidRPr="00D85248">
                              <w:t xml:space="preserve"> of the variables was</w:t>
                            </w:r>
                            <w:r w:rsidR="00D85248" w:rsidRPr="00D85248">
                              <w:t xml:space="preserve"> integers and the other variables were numeric and factor.</w:t>
                            </w:r>
                            <w:r w:rsidR="00D85248">
                              <w:t xml:space="preserve"> There were a few spelling errors identified and fixed before preparing general statistics.</w:t>
                            </w:r>
                          </w:p>
                          <w:p w:rsidR="00D85248" w:rsidRPr="00D85248" w:rsidRDefault="00D85248" w:rsidP="0099492A">
                            <w:pPr>
                              <w:jc w:val="both"/>
                              <w:rPr>
                                <w:b/>
                                <w:color w:val="571745" w:themeColor="text2"/>
                              </w:rPr>
                            </w:pPr>
                            <w:r w:rsidRPr="00D85248">
                              <w:rPr>
                                <w:b/>
                                <w:color w:val="571745" w:themeColor="text2"/>
                              </w:rPr>
                              <w:t>General statistic summary of iris dataset</w:t>
                            </w:r>
                          </w:p>
                          <w:p w:rsidR="0090403D" w:rsidRDefault="00D85248" w:rsidP="0099492A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20828D" wp14:editId="1A3D2B66">
                                  <wp:extent cx="3097677" cy="1484416"/>
                                  <wp:effectExtent l="0" t="0" r="7620" b="1905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9435" cy="14852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85248" w:rsidRPr="00D85248" w:rsidRDefault="00D85248" w:rsidP="0099492A">
                            <w:pPr>
                              <w:jc w:val="both"/>
                            </w:pPr>
                            <w:r>
                              <w:t>The mean petal length was 3.76 cm</w:t>
                            </w:r>
                            <w:r w:rsidRPr="00D85248">
                              <w:t xml:space="preserve"> with ranges </w:t>
                            </w:r>
                            <w:proofErr w:type="gramStart"/>
                            <w:r w:rsidRPr="00D85248">
                              <w:t>betwee</w:t>
                            </w:r>
                            <w:r>
                              <w:t>n 1 to 6.9 cm</w:t>
                            </w:r>
                            <w:proofErr w:type="gramEnd"/>
                            <w:r>
                              <w:t>. The mean petal width</w:t>
                            </w:r>
                            <w:r w:rsidRPr="00D85248">
                              <w:t xml:space="preserve"> w</w:t>
                            </w:r>
                            <w:r>
                              <w:t>as 1.20 cm</w:t>
                            </w:r>
                            <w:r w:rsidRPr="00D85248">
                              <w:t xml:space="preserve"> with ranges </w:t>
                            </w:r>
                            <w:proofErr w:type="gramStart"/>
                            <w:r w:rsidRPr="00D85248">
                              <w:t xml:space="preserve">between </w:t>
                            </w:r>
                            <w:r>
                              <w:t>0.1 to 2.5 cm</w:t>
                            </w:r>
                            <w:proofErr w:type="gramEnd"/>
                            <w:r w:rsidRPr="00D85248">
                              <w:t>. The flower species were evenly distributed within the dataset.</w:t>
                            </w:r>
                            <w:r>
                              <w:t xml:space="preserve"> Since species is a categorical variable, bar chart should be used instead of histogram chart.</w:t>
                            </w:r>
                          </w:p>
                          <w:p w:rsidR="0090403D" w:rsidRDefault="0090403D" w:rsidP="0099492A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90403D" w:rsidRDefault="0090403D" w:rsidP="0099492A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90403D" w:rsidRDefault="0090403D" w:rsidP="0099492A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90403D" w:rsidRDefault="0090403D" w:rsidP="0099492A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90403D" w:rsidRDefault="0090403D" w:rsidP="0099492A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90403D" w:rsidRDefault="0090403D" w:rsidP="0099492A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90403D" w:rsidRDefault="0090403D" w:rsidP="0099492A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90403D" w:rsidRDefault="0090403D" w:rsidP="0099492A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90403D" w:rsidRPr="000D0FB4" w:rsidRDefault="0090403D" w:rsidP="0099492A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style="position:absolute;margin-left:186.05pt;margin-top:79.05pt;width:318.05pt;height:501.1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6364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" adj="-11796480,,5400" path="m,l2601752,,4039235,1437483r,4927122l,6364605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6364605;0,6364605;0,0" o:connectangles="0,0,0,0,0,0" textboxrect="0,0,4039235,6364605"/>
                <v:textbox>
                  <w:txbxContent>
                    <w:p w:rsidR="00343F76" w:rsidRDefault="0090403D" w:rsidP="00343F76">
                      <w:pPr>
                        <w:pStyle w:val="1Spine"/>
                        <w:jc w:val="both"/>
                      </w:pPr>
                      <w:r>
                        <w:t>Predicting growth of petal length</w:t>
                      </w:r>
                      <w:r w:rsidR="00343F76">
                        <w:t>:</w:t>
                      </w:r>
                    </w:p>
                    <w:p w:rsidR="00343F76" w:rsidRDefault="00343F76" w:rsidP="00343F76">
                      <w:pPr>
                        <w:pStyle w:val="Header"/>
                        <w:jc w:val="both"/>
                      </w:pPr>
                    </w:p>
                    <w:p w:rsidR="00343F76" w:rsidRDefault="0090403D" w:rsidP="0099492A">
                      <w:pPr>
                        <w:jc w:val="both"/>
                      </w:pPr>
                      <w:r>
                        <w:t>The iris</w:t>
                      </w:r>
                      <w:r w:rsidR="0099492A" w:rsidRPr="0099492A">
                        <w:t xml:space="preserve"> dataset had </w:t>
                      </w:r>
                      <w:r>
                        <w:t>150 observations and 6</w:t>
                      </w:r>
                      <w:r w:rsidR="0099492A" w:rsidRPr="0099492A">
                        <w:t xml:space="preserve"> variables. </w:t>
                      </w:r>
                      <w:r w:rsidR="0099492A" w:rsidRPr="00D85248">
                        <w:t>The datatype fo</w:t>
                      </w:r>
                      <w:r w:rsidRPr="00D85248">
                        <w:t>rmat for four</w:t>
                      </w:r>
                      <w:r w:rsidR="0099492A" w:rsidRPr="00D85248">
                        <w:t xml:space="preserve"> of the variables was</w:t>
                      </w:r>
                      <w:r w:rsidR="00D85248" w:rsidRPr="00D85248">
                        <w:t xml:space="preserve"> integers and the other variables were numeric and factor.</w:t>
                      </w:r>
                      <w:r w:rsidR="00D85248">
                        <w:t xml:space="preserve"> There were a few spelling errors identified and fixed before preparing general statistics.</w:t>
                      </w:r>
                    </w:p>
                    <w:p w:rsidR="00D85248" w:rsidRPr="00D85248" w:rsidRDefault="00D85248" w:rsidP="0099492A">
                      <w:pPr>
                        <w:jc w:val="both"/>
                        <w:rPr>
                          <w:b/>
                          <w:color w:val="571745" w:themeColor="text2"/>
                        </w:rPr>
                      </w:pPr>
                      <w:r w:rsidRPr="00D85248">
                        <w:rPr>
                          <w:b/>
                          <w:color w:val="571745" w:themeColor="text2"/>
                        </w:rPr>
                        <w:t>General statistic summary of</w:t>
                      </w:r>
                      <w:r w:rsidRPr="00D85248">
                        <w:rPr>
                          <w:b/>
                          <w:color w:val="571745" w:themeColor="text2"/>
                        </w:rPr>
                        <w:t xml:space="preserve"> iris</w:t>
                      </w:r>
                      <w:r w:rsidRPr="00D85248">
                        <w:rPr>
                          <w:b/>
                          <w:color w:val="571745" w:themeColor="text2"/>
                        </w:rPr>
                        <w:t xml:space="preserve"> dataset</w:t>
                      </w:r>
                    </w:p>
                    <w:p w:rsidR="0090403D" w:rsidRDefault="00D85248" w:rsidP="0099492A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20828D" wp14:editId="1A3D2B66">
                            <wp:extent cx="3097677" cy="1484416"/>
                            <wp:effectExtent l="0" t="0" r="7620" b="1905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9435" cy="14852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85248" w:rsidRPr="00D85248" w:rsidRDefault="00D85248" w:rsidP="0099492A">
                      <w:pPr>
                        <w:jc w:val="both"/>
                      </w:pPr>
                      <w:r>
                        <w:t>The mean petal length was 3.76 cm</w:t>
                      </w:r>
                      <w:r w:rsidRPr="00D85248">
                        <w:t xml:space="preserve"> with ranges </w:t>
                      </w:r>
                      <w:proofErr w:type="gramStart"/>
                      <w:r w:rsidRPr="00D85248">
                        <w:t>betwee</w:t>
                      </w:r>
                      <w:r>
                        <w:t>n 1 to 6.9 cm</w:t>
                      </w:r>
                      <w:proofErr w:type="gramEnd"/>
                      <w:r>
                        <w:t>. The mean petal width</w:t>
                      </w:r>
                      <w:r w:rsidRPr="00D85248">
                        <w:t xml:space="preserve"> w</w:t>
                      </w:r>
                      <w:r>
                        <w:t>as 1.20 cm</w:t>
                      </w:r>
                      <w:r w:rsidRPr="00D85248">
                        <w:t xml:space="preserve"> with ranges </w:t>
                      </w:r>
                      <w:proofErr w:type="gramStart"/>
                      <w:r w:rsidRPr="00D85248">
                        <w:t xml:space="preserve">between </w:t>
                      </w:r>
                      <w:r>
                        <w:t>0.1 to 2.5 cm</w:t>
                      </w:r>
                      <w:proofErr w:type="gramEnd"/>
                      <w:r w:rsidRPr="00D85248">
                        <w:t>.</w:t>
                      </w:r>
                      <w:r w:rsidRPr="00D85248">
                        <w:t xml:space="preserve"> The flower species were evenly distributed within the dataset.</w:t>
                      </w:r>
                      <w:r>
                        <w:t xml:space="preserve"> Since species is a categorical variable, bar chart should be used instead of histogram chart.</w:t>
                      </w:r>
                    </w:p>
                    <w:p w:rsidR="0090403D" w:rsidRDefault="0090403D" w:rsidP="0099492A">
                      <w:pPr>
                        <w:jc w:val="both"/>
                        <w:rPr>
                          <w:b/>
                        </w:rPr>
                      </w:pPr>
                    </w:p>
                    <w:p w:rsidR="0090403D" w:rsidRDefault="0090403D" w:rsidP="0099492A">
                      <w:pPr>
                        <w:jc w:val="both"/>
                        <w:rPr>
                          <w:b/>
                        </w:rPr>
                      </w:pPr>
                    </w:p>
                    <w:p w:rsidR="0090403D" w:rsidRDefault="0090403D" w:rsidP="0099492A">
                      <w:pPr>
                        <w:jc w:val="both"/>
                        <w:rPr>
                          <w:b/>
                        </w:rPr>
                      </w:pPr>
                    </w:p>
                    <w:p w:rsidR="0090403D" w:rsidRDefault="0090403D" w:rsidP="0099492A">
                      <w:pPr>
                        <w:jc w:val="both"/>
                        <w:rPr>
                          <w:b/>
                        </w:rPr>
                      </w:pPr>
                    </w:p>
                    <w:p w:rsidR="0090403D" w:rsidRDefault="0090403D" w:rsidP="0099492A">
                      <w:pPr>
                        <w:jc w:val="both"/>
                        <w:rPr>
                          <w:b/>
                        </w:rPr>
                      </w:pPr>
                    </w:p>
                    <w:p w:rsidR="0090403D" w:rsidRDefault="0090403D" w:rsidP="0099492A">
                      <w:pPr>
                        <w:jc w:val="both"/>
                        <w:rPr>
                          <w:b/>
                        </w:rPr>
                      </w:pPr>
                    </w:p>
                    <w:p w:rsidR="0090403D" w:rsidRDefault="0090403D" w:rsidP="0099492A">
                      <w:pPr>
                        <w:jc w:val="both"/>
                        <w:rPr>
                          <w:b/>
                        </w:rPr>
                      </w:pPr>
                    </w:p>
                    <w:p w:rsidR="0090403D" w:rsidRDefault="0090403D" w:rsidP="0099492A">
                      <w:pPr>
                        <w:jc w:val="both"/>
                        <w:rPr>
                          <w:b/>
                        </w:rPr>
                      </w:pPr>
                    </w:p>
                    <w:p w:rsidR="0090403D" w:rsidRPr="000D0FB4" w:rsidRDefault="0090403D" w:rsidP="0099492A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0174D4A" wp14:editId="58FCDC89">
                <wp:simplePos x="0" y="0"/>
                <wp:positionH relativeFrom="column">
                  <wp:posOffset>-320040</wp:posOffset>
                </wp:positionH>
                <wp:positionV relativeFrom="paragraph">
                  <wp:posOffset>7546340</wp:posOffset>
                </wp:positionV>
                <wp:extent cx="7089140" cy="652780"/>
                <wp:effectExtent l="0" t="0" r="0" b="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F76" w:rsidRDefault="00343F76" w:rsidP="00343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" o:spid="_x0000_s1059" type="#_x0000_t7" style="position:absolute;margin-left:-25.2pt;margin-top:594.2pt;width:558.2pt;height:51.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" adj="1379" fillcolor="#ffc40c [3208]" stroked="f" strokeweight="3pt">
                <v:textbox>
                  <w:txbxContent>
                    <w:p w:rsidR="00343F76" w:rsidRDefault="00343F76" w:rsidP="00343F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</w:p>
    <w:p w:rsidR="00343F76" w:rsidRDefault="00343F76" w:rsidP="00343F76">
      <w:pPr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B272042" wp14:editId="270D787E">
                <wp:simplePos x="0" y="0"/>
                <wp:positionH relativeFrom="column">
                  <wp:posOffset>6433820</wp:posOffset>
                </wp:positionH>
                <wp:positionV relativeFrom="paragraph">
                  <wp:posOffset>-33020</wp:posOffset>
                </wp:positionV>
                <wp:extent cx="7089140" cy="652780"/>
                <wp:effectExtent l="0" t="0" r="0" b="0"/>
                <wp:wrapNone/>
                <wp:docPr id="22" name="Parallelogram 22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26" type="#_x0000_t7" alt="Title: Shape" style="position:absolute;margin-left:506.6pt;margin-top:-2.6pt;width:558.2pt;height:51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" adj="1379" fillcolor="#333 [3204]" stroked="f" strokeweight="3pt"/>
            </w:pict>
          </mc:Fallback>
        </mc:AlternateContent>
      </w:r>
    </w:p>
    <w:p w:rsidR="00343F76" w:rsidRDefault="00343F76" w:rsidP="00343F76">
      <w:pPr>
        <w:rPr>
          <w:color w:val="D0300F" w:themeColor="accent6" w:themeShade="BF"/>
        </w:rPr>
      </w:pPr>
    </w:p>
    <w:p w:rsidR="00343F76" w:rsidRDefault="00343F76" w:rsidP="00343F76">
      <w:pPr>
        <w:rPr>
          <w:color w:val="D0300F" w:themeColor="accent6" w:themeShade="BF"/>
        </w:rPr>
      </w:pPr>
    </w:p>
    <w:p w:rsidR="00343F76" w:rsidRDefault="00343F76" w:rsidP="00343F76">
      <w:pPr>
        <w:rPr>
          <w:color w:val="D0300F" w:themeColor="accent6" w:themeShade="BF"/>
        </w:rPr>
      </w:pPr>
    </w:p>
    <w:p w:rsidR="00343F76" w:rsidRDefault="00343F76" w:rsidP="00343F76">
      <w:pPr>
        <w:rPr>
          <w:color w:val="D0300F" w:themeColor="accent6" w:themeShade="BF"/>
        </w:rPr>
      </w:pPr>
      <w:r w:rsidRPr="00D1709A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29EEDF6" wp14:editId="361BDBD2">
                <wp:simplePos x="0" y="0"/>
                <wp:positionH relativeFrom="column">
                  <wp:posOffset>304800</wp:posOffset>
                </wp:positionH>
                <wp:positionV relativeFrom="paragraph">
                  <wp:posOffset>-18415</wp:posOffset>
                </wp:positionV>
                <wp:extent cx="3479800" cy="2824480"/>
                <wp:effectExtent l="0" t="0" r="6350" b="0"/>
                <wp:wrapNone/>
                <wp:docPr id="227" name="Rectangle: Single Corner Snipped 246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9CD" w:rsidRPr="002D19CD" w:rsidRDefault="00D85248" w:rsidP="002D19CD">
                            <w:pPr>
                              <w:pStyle w:val="Heading1"/>
                              <w:jc w:val="left"/>
                              <w:rPr>
                                <w:color w:val="571745" w:themeColor="text2"/>
                              </w:rPr>
                            </w:pPr>
                            <w:r>
                              <w:rPr>
                                <w:color w:val="571745" w:themeColor="text2"/>
                              </w:rPr>
                              <w:t>BarChart</w:t>
                            </w:r>
                            <w:r w:rsidR="002D19CD">
                              <w:rPr>
                                <w:color w:val="571745" w:themeColor="text2"/>
                              </w:rPr>
                              <w:t xml:space="preserve"> Scatterplot quantile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alt="Title: Shape" style="position:absolute;margin-left:24pt;margin-top:-1.45pt;width:274pt;height:222.4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2D19CD" w:rsidRPr="002D19CD" w:rsidRDefault="00D85248" w:rsidP="002D19CD">
                      <w:pPr>
                        <w:pStyle w:val="Heading1"/>
                        <w:jc w:val="left"/>
                        <w:rPr>
                          <w:color w:val="571745" w:themeColor="text2"/>
                        </w:rPr>
                      </w:pPr>
                      <w:r>
                        <w:rPr>
                          <w:color w:val="571745" w:themeColor="text2"/>
                        </w:rPr>
                        <w:t>BarChart</w:t>
                      </w:r>
                      <w:r w:rsidR="002D19CD">
                        <w:rPr>
                          <w:color w:val="571745" w:themeColor="text2"/>
                        </w:rPr>
                        <w:t xml:space="preserve"> Scatterplot quantile plot</w:t>
                      </w:r>
                    </w:p>
                  </w:txbxContent>
                </v:textbox>
              </v:shape>
            </w:pict>
          </mc:Fallback>
        </mc:AlternateContent>
      </w:r>
    </w:p>
    <w:p w:rsidR="00343F76" w:rsidRDefault="002D19CD" w:rsidP="00343F76">
      <w:pPr>
        <w:rPr>
          <w:color w:val="D0300F" w:themeColor="accent6" w:themeShade="BF"/>
        </w:rPr>
      </w:pPr>
      <w:r w:rsidRPr="00D1709A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5CC3BE1" wp14:editId="2721F677">
                <wp:simplePos x="0" y="0"/>
                <wp:positionH relativeFrom="column">
                  <wp:posOffset>2541270</wp:posOffset>
                </wp:positionH>
                <wp:positionV relativeFrom="paragraph">
                  <wp:posOffset>1003935</wp:posOffset>
                </wp:positionV>
                <wp:extent cx="4039235" cy="6091555"/>
                <wp:effectExtent l="0" t="0" r="0" b="4445"/>
                <wp:wrapNone/>
                <wp:docPr id="25" name="Rectangle: Single Corner Snipp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6091555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9CD" w:rsidRPr="002D19CD" w:rsidRDefault="002D19CD" w:rsidP="002D19CD">
                            <w:pPr>
                              <w:pStyle w:val="1Spine"/>
                              <w:jc w:val="both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Barchart of flower species</w:t>
                            </w: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9DE9860" wp14:editId="1B887E62">
                                  <wp:extent cx="3099460" cy="1436915"/>
                                  <wp:effectExtent l="0" t="0" r="5715" b="0"/>
                                  <wp:docPr id="249" name="Pictur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9435" cy="1436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  <w:p w:rsidR="002D19CD" w:rsidRPr="002D19CD" w:rsidRDefault="002D19CD" w:rsidP="002D19CD">
                            <w:pPr>
                              <w:pStyle w:val="1Spine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Scatterplot of sepal length</w:t>
                            </w: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E653178" wp14:editId="6B27A773">
                                  <wp:extent cx="3087585" cy="1211283"/>
                                  <wp:effectExtent l="0" t="0" r="0" b="8255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9435" cy="1215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  <w:p w:rsidR="002D19CD" w:rsidRPr="002D19CD" w:rsidRDefault="002D19CD" w:rsidP="002D19CD">
                            <w:pPr>
                              <w:pStyle w:val="1Spine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Quantile plot of sepal length</w:t>
                            </w: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FA73CAF" wp14:editId="2E91CB07">
                                  <wp:extent cx="3099460" cy="1282535"/>
                                  <wp:effectExtent l="0" t="0" r="5715" b="0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9435" cy="128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  <w:p w:rsidR="002D19CD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  <w:p w:rsidR="002D19CD" w:rsidRPr="000D0FB4" w:rsidRDefault="002D19CD" w:rsidP="002D19CD">
                            <w:pPr>
                              <w:pStyle w:val="1Spine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style="position:absolute;margin-left:200.1pt;margin-top:79.05pt;width:318.05pt;height:479.6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6091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" adj="-11796480,,5400" path="m,l2601752,,4039235,1437483r,4654072l,6091555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6091555;0,6091555;0,0" o:connectangles="0,0,0,0,0,0" textboxrect="0,0,4039235,6091555"/>
                <v:textbox>
                  <w:txbxContent>
                    <w:p w:rsidR="002D19CD" w:rsidRPr="002D19CD" w:rsidRDefault="002D19CD" w:rsidP="002D19CD">
                      <w:pPr>
                        <w:pStyle w:val="1Spine"/>
                        <w:jc w:val="both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Barchart of flower species</w:t>
                      </w: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E9860" wp14:editId="1B887E62">
                            <wp:extent cx="3099460" cy="1436915"/>
                            <wp:effectExtent l="0" t="0" r="5715" b="0"/>
                            <wp:docPr id="249" name="Pictur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9435" cy="1436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</w:p>
                    <w:p w:rsidR="002D19CD" w:rsidRPr="002D19CD" w:rsidRDefault="002D19CD" w:rsidP="002D19CD">
                      <w:pPr>
                        <w:pStyle w:val="1Spine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Scatterplot of sepal length</w:t>
                      </w: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653178" wp14:editId="6B27A773">
                            <wp:extent cx="3087585" cy="1211283"/>
                            <wp:effectExtent l="0" t="0" r="0" b="8255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9435" cy="12159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</w:p>
                    <w:p w:rsidR="002D19CD" w:rsidRPr="002D19CD" w:rsidRDefault="002D19CD" w:rsidP="002D19CD">
                      <w:pPr>
                        <w:pStyle w:val="1Spine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Quantile plot of sepal length</w:t>
                      </w: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A73CAF" wp14:editId="2E91CB07">
                            <wp:extent cx="3099460" cy="1282535"/>
                            <wp:effectExtent l="0" t="0" r="5715" b="0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9435" cy="128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</w:p>
                    <w:p w:rsidR="002D19CD" w:rsidRDefault="002D19CD" w:rsidP="002D19CD">
                      <w:pPr>
                        <w:pStyle w:val="1Spine"/>
                        <w:jc w:val="both"/>
                      </w:pPr>
                    </w:p>
                    <w:p w:rsidR="002D19CD" w:rsidRPr="000D0FB4" w:rsidRDefault="002D19CD" w:rsidP="002D19CD">
                      <w:pPr>
                        <w:pStyle w:val="1Spine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1DBFC6" wp14:editId="5752FD4C">
                <wp:simplePos x="0" y="0"/>
                <wp:positionH relativeFrom="margin">
                  <wp:posOffset>6577965</wp:posOffset>
                </wp:positionH>
                <wp:positionV relativeFrom="margin">
                  <wp:posOffset>1645788</wp:posOffset>
                </wp:positionV>
                <wp:extent cx="1356995" cy="868680"/>
                <wp:effectExtent l="0" t="0" r="14605" b="26670"/>
                <wp:wrapNone/>
                <wp:docPr id="24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F76" w:rsidRPr="00E64D70" w:rsidRDefault="001F71F7" w:rsidP="00343F76">
                            <w:pPr>
                              <w:pStyle w:val="TabName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Tab 7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style="position:absolute;margin-left:517.95pt;margin-top:129.6pt;width:106.85pt;height:68.4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356995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" adj="-11796480,,5400" path="m,l1212212,r144783,144783l1356995,868680,,868680,,xe" fillcolor="#571745 [3215]" strokecolor="#848484 [1940]" strokeweight=".25pt">
                <v:stroke joinstyle="miter"/>
                <v:formulas/>
                <v:path o:connecttype="custom" o:connectlocs="0,0;1212212,0;1356995,144783;1356995,868680;0,868680;0,0" o:connectangles="0,0,0,0,0,0" textboxrect="0,0,1356995,868680"/>
                <v:textbox style="layout-flow:vertical">
                  <w:txbxContent>
                    <w:p w:rsidR="00343F76" w:rsidRPr="00E64D70" w:rsidRDefault="001F71F7" w:rsidP="00343F76">
                      <w:pPr>
                        <w:pStyle w:val="TabName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Tab 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FEF2E8" wp14:editId="63B983C6">
                <wp:simplePos x="0" y="0"/>
                <wp:positionH relativeFrom="column">
                  <wp:posOffset>-320040</wp:posOffset>
                </wp:positionH>
                <wp:positionV relativeFrom="paragraph">
                  <wp:posOffset>7546340</wp:posOffset>
                </wp:positionV>
                <wp:extent cx="7089140" cy="652780"/>
                <wp:effectExtent l="0" t="0" r="0" b="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F76" w:rsidRDefault="00343F76" w:rsidP="00343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" o:spid="_x0000_s1063" type="#_x0000_t7" style="position:absolute;margin-left:-25.2pt;margin-top:594.2pt;width:558.2pt;height:51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" adj="1379" fillcolor="#ffc40c [3208]" stroked="f" strokeweight="3pt">
                <v:textbox>
                  <w:txbxContent>
                    <w:p w:rsidR="00343F76" w:rsidRDefault="00343F76" w:rsidP="00343F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  <w:r w:rsidR="00343F76">
        <w:rPr>
          <w:color w:val="D0300F" w:themeColor="accent6" w:themeShade="BF"/>
        </w:rPr>
        <w:tab/>
      </w:r>
    </w:p>
    <w:p w:rsidR="00343F76" w:rsidRDefault="00343F76" w:rsidP="00343F76">
      <w:pPr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F01266F" wp14:editId="4A2C528E">
                <wp:simplePos x="0" y="0"/>
                <wp:positionH relativeFrom="column">
                  <wp:posOffset>6433820</wp:posOffset>
                </wp:positionH>
                <wp:positionV relativeFrom="paragraph">
                  <wp:posOffset>-33020</wp:posOffset>
                </wp:positionV>
                <wp:extent cx="7089140" cy="652780"/>
                <wp:effectExtent l="0" t="0" r="0" b="0"/>
                <wp:wrapNone/>
                <wp:docPr id="30" name="Parallelogram 30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" o:spid="_x0000_s1026" type="#_x0000_t7" alt="Title: Shape" style="position:absolute;margin-left:506.6pt;margin-top:-2.6pt;width:558.2pt;height:51.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" adj="1379" fillcolor="#333 [3204]" stroked="f" strokeweight="3pt"/>
            </w:pict>
          </mc:Fallback>
        </mc:AlternateContent>
      </w:r>
    </w:p>
    <w:p w:rsidR="00343F76" w:rsidRDefault="00343F76" w:rsidP="00343F76">
      <w:pPr>
        <w:rPr>
          <w:color w:val="D0300F" w:themeColor="accent6" w:themeShade="BF"/>
        </w:rPr>
      </w:pPr>
    </w:p>
    <w:p w:rsidR="00343F76" w:rsidRDefault="00343F76" w:rsidP="00343F76">
      <w:pPr>
        <w:rPr>
          <w:color w:val="D0300F" w:themeColor="accent6" w:themeShade="BF"/>
        </w:rPr>
      </w:pPr>
    </w:p>
    <w:p w:rsidR="00343F76" w:rsidRPr="00127C5F" w:rsidRDefault="00343F76" w:rsidP="00343F76">
      <w:pPr>
        <w:rPr>
          <w:color w:val="D0300F" w:themeColor="accent6" w:themeShade="BF"/>
        </w:rPr>
      </w:pPr>
      <w:r w:rsidRPr="00343F76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18267CB" wp14:editId="02D4873B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3479800" cy="2824480"/>
                <wp:effectExtent l="0" t="0" r="6350" b="0"/>
                <wp:wrapNone/>
                <wp:docPr id="228" name="Rectangle: Single Corner Snipped 246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6B4" w:rsidRPr="0099492A" w:rsidRDefault="00D276B4" w:rsidP="00D276B4">
                            <w:pPr>
                              <w:pStyle w:val="Heading1"/>
                              <w:jc w:val="left"/>
                              <w:rPr>
                                <w:color w:val="571745" w:themeColor="text2"/>
                              </w:rPr>
                            </w:pPr>
                            <w:r>
                              <w:rPr>
                                <w:color w:val="571745" w:themeColor="text2"/>
                              </w:rPr>
                              <w:t>Prediction model</w:t>
                            </w:r>
                            <w:r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  <w:p w:rsidR="00343F76" w:rsidRPr="00F7167D" w:rsidRDefault="00343F76" w:rsidP="00343F76">
                            <w:pPr>
                              <w:pStyle w:val="Heading1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alt="Title: Shape" style="position:absolute;margin-left:36pt;margin-top:36pt;width:274pt;height:222.4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D276B4" w:rsidRPr="0099492A" w:rsidRDefault="00D276B4" w:rsidP="00D276B4">
                      <w:pPr>
                        <w:pStyle w:val="Heading1"/>
                        <w:jc w:val="left"/>
                        <w:rPr>
                          <w:color w:val="571745" w:themeColor="text2"/>
                        </w:rPr>
                      </w:pPr>
                      <w:r>
                        <w:rPr>
                          <w:color w:val="571745" w:themeColor="text2"/>
                        </w:rPr>
                        <w:t>Prediction model</w:t>
                      </w:r>
                      <w:r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  <w:p w:rsidR="00343F76" w:rsidRPr="00F7167D" w:rsidRDefault="00343F76" w:rsidP="00343F76">
                      <w:pPr>
                        <w:pStyle w:val="Heading1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0C74AA" w:rsidP="00894754">
      <w:pPr>
        <w:rPr>
          <w:color w:val="D0300F" w:themeColor="accent6" w:themeShade="BF"/>
        </w:rPr>
      </w:pPr>
      <w:r w:rsidRPr="00343F76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DF687DF" wp14:editId="55C765CE">
                <wp:simplePos x="0" y="0"/>
                <wp:positionH relativeFrom="column">
                  <wp:posOffset>2541270</wp:posOffset>
                </wp:positionH>
                <wp:positionV relativeFrom="paragraph">
                  <wp:posOffset>-3175</wp:posOffset>
                </wp:positionV>
                <wp:extent cx="4039235" cy="5920740"/>
                <wp:effectExtent l="0" t="0" r="0" b="3810"/>
                <wp:wrapNone/>
                <wp:docPr id="232" name="Rectangle: Single Corner Snipp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592074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1F7" w:rsidRDefault="001F71F7" w:rsidP="001F71F7">
                            <w:pPr>
                              <w:pStyle w:val="1Spine"/>
                              <w:jc w:val="left"/>
                            </w:pPr>
                            <w:r>
                              <w:t>Regression Analysis:</w:t>
                            </w:r>
                          </w:p>
                          <w:p w:rsidR="001F71F7" w:rsidRPr="00573A92" w:rsidRDefault="001F71F7" w:rsidP="001F71F7">
                            <w:pPr>
                              <w:rPr>
                                <w:rStyle w:val="gd15mcfceub"/>
                                <w:color w:val="571745" w:themeColor="text2"/>
                                <w:bdr w:val="none" w:sz="0" w:space="0" w:color="auto" w:frame="1"/>
                              </w:rPr>
                            </w:pPr>
                            <w:r w:rsidRPr="00573A92">
                              <w:rPr>
                                <w:color w:val="571745" w:themeColor="text2"/>
                              </w:rPr>
                              <w:t>Linear regression model was used</w:t>
                            </w:r>
                            <w:r>
                              <w:rPr>
                                <w:color w:val="571745" w:themeColor="text2"/>
                              </w:rPr>
                              <w:t xml:space="preserve"> to predict petal</w:t>
                            </w:r>
                            <w:r w:rsidRPr="00573A92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  <w:r>
                              <w:rPr>
                                <w:color w:val="571745" w:themeColor="text2"/>
                              </w:rPr>
                              <w:t>length</w:t>
                            </w:r>
                            <w:r w:rsidRPr="00573A92">
                              <w:rPr>
                                <w:color w:val="571745" w:themeColor="text2"/>
                              </w:rPr>
                              <w:t xml:space="preserve"> (dependent variable</w:t>
                            </w:r>
                            <w:r>
                              <w:rPr>
                                <w:color w:val="571745" w:themeColor="text2"/>
                              </w:rPr>
                              <w:t xml:space="preserve">) from petal width </w:t>
                            </w:r>
                            <w:r w:rsidRPr="00573A92">
                              <w:rPr>
                                <w:color w:val="571745" w:themeColor="text2"/>
                              </w:rPr>
                              <w:t xml:space="preserve">(independent variable). Before the model was applied, the dataset was split </w:t>
                            </w:r>
                            <w:r>
                              <w:rPr>
                                <w:color w:val="571745" w:themeColor="text2"/>
                              </w:rPr>
                              <w:t>80%/20</w:t>
                            </w:r>
                            <w:r w:rsidRPr="00573A92">
                              <w:rPr>
                                <w:color w:val="571745" w:themeColor="text2"/>
                              </w:rPr>
                              <w:t>% on size into a training</w:t>
                            </w:r>
                            <w:r>
                              <w:rPr>
                                <w:color w:val="571745" w:themeColor="text2"/>
                              </w:rPr>
                              <w:t xml:space="preserve"> (n=120</w:t>
                            </w:r>
                            <w:r w:rsidRPr="00573A92">
                              <w:rPr>
                                <w:color w:val="571745" w:themeColor="text2"/>
                              </w:rPr>
                              <w:t>) and testing</w:t>
                            </w:r>
                            <w:r>
                              <w:rPr>
                                <w:color w:val="571745" w:themeColor="text2"/>
                              </w:rPr>
                              <w:t xml:space="preserve"> (n=20</w:t>
                            </w:r>
                            <w:r w:rsidRPr="00573A92">
                              <w:rPr>
                                <w:color w:val="571745" w:themeColor="text2"/>
                              </w:rPr>
                              <w:t xml:space="preserve">) dataset. Splitting the data into separate datasets allows for assessing the quality and how effective the model is. The linear regression model created from training </w:t>
                            </w:r>
                            <w:proofErr w:type="gramStart"/>
                            <w:r w:rsidRPr="00573A92">
                              <w:rPr>
                                <w:color w:val="571745" w:themeColor="text2"/>
                              </w:rPr>
                              <w:t>dataset,</w:t>
                            </w:r>
                            <w:proofErr w:type="gramEnd"/>
                            <w:r w:rsidRPr="00573A92">
                              <w:rPr>
                                <w:color w:val="571745" w:themeColor="text2"/>
                              </w:rPr>
                              <w:t xml:space="preserve"> appears to be efficient as there is not a large difference between the actual and predicted values for distance (residuals). The </w:t>
                            </w:r>
                            <w:r>
                              <w:rPr>
                                <w:color w:val="571745" w:themeColor="text2"/>
                              </w:rPr>
                              <w:t>R-squared value was 0.928</w:t>
                            </w:r>
                            <w:r w:rsidRPr="00573A92">
                              <w:rPr>
                                <w:color w:val="571745" w:themeColor="text2"/>
                              </w:rPr>
                              <w:t xml:space="preserve">, which shows the regression line fits the data well. The P –value was </w:t>
                            </w:r>
                            <w:r w:rsidRPr="00573A92">
                              <w:rPr>
                                <w:rStyle w:val="gd15mcfceub"/>
                                <w:color w:val="571745" w:themeColor="text2"/>
                                <w:bdr w:val="none" w:sz="0" w:space="0" w:color="auto" w:frame="1"/>
                              </w:rPr>
                              <w:t xml:space="preserve">2.2e-16 (statistically significant, below 0.05 confidence level), which shows </w:t>
                            </w:r>
                            <w:r>
                              <w:rPr>
                                <w:rStyle w:val="gd15mcfceub"/>
                                <w:color w:val="571745" w:themeColor="text2"/>
                                <w:bdr w:val="none" w:sz="0" w:space="0" w:color="auto" w:frame="1"/>
                              </w:rPr>
                              <w:t>petal length is very much dependent on petal width</w:t>
                            </w:r>
                            <w:r w:rsidRPr="00573A92">
                              <w:rPr>
                                <w:rStyle w:val="gd15mcfceub"/>
                                <w:color w:val="571745" w:themeColor="text2"/>
                                <w:bdr w:val="none" w:sz="0" w:space="0" w:color="auto" w:frame="1"/>
                              </w:rPr>
                              <w:t xml:space="preserve">. </w:t>
                            </w:r>
                          </w:p>
                          <w:p w:rsidR="00343F76" w:rsidRDefault="000C74AA" w:rsidP="00343F76">
                            <w:pPr>
                              <w:pStyle w:val="15Spine"/>
                              <w:jc w:val="both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DD4EC09" wp14:editId="6C700549">
                                  <wp:extent cx="2885704" cy="1603168"/>
                                  <wp:effectExtent l="0" t="0" r="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2885" cy="1601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  <w:p w:rsidR="00343F76" w:rsidRPr="000D0FB4" w:rsidRDefault="00343F76" w:rsidP="00343F76">
                            <w:pPr>
                              <w:pStyle w:val="15Spine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style="position:absolute;margin-left:200.1pt;margin-top:-.25pt;width:318.05pt;height:466.2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5920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" adj="-11796480,,5400" path="m,l2601752,,4039235,1437483r,4483257l,5920740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5920740;0,5920740;0,0" o:connectangles="0,0,0,0,0,0" textboxrect="0,0,4039235,5920740"/>
                <v:textbox>
                  <w:txbxContent>
                    <w:p w:rsidR="001F71F7" w:rsidRDefault="001F71F7" w:rsidP="001F71F7">
                      <w:pPr>
                        <w:pStyle w:val="1Spine"/>
                        <w:jc w:val="left"/>
                      </w:pPr>
                      <w:r>
                        <w:t>R</w:t>
                      </w:r>
                      <w:r>
                        <w:t>egression Analysis:</w:t>
                      </w:r>
                    </w:p>
                    <w:p w:rsidR="001F71F7" w:rsidRPr="00573A92" w:rsidRDefault="001F71F7" w:rsidP="001F71F7">
                      <w:pPr>
                        <w:rPr>
                          <w:rStyle w:val="gd15mcfceub"/>
                          <w:color w:val="571745" w:themeColor="text2"/>
                          <w:bdr w:val="none" w:sz="0" w:space="0" w:color="auto" w:frame="1"/>
                        </w:rPr>
                      </w:pPr>
                      <w:r w:rsidRPr="00573A92">
                        <w:rPr>
                          <w:color w:val="571745" w:themeColor="text2"/>
                        </w:rPr>
                        <w:t>Linear regression model was used</w:t>
                      </w:r>
                      <w:r>
                        <w:rPr>
                          <w:color w:val="571745" w:themeColor="text2"/>
                        </w:rPr>
                        <w:t xml:space="preserve"> to predict petal</w:t>
                      </w:r>
                      <w:r w:rsidRPr="00573A92">
                        <w:rPr>
                          <w:color w:val="571745" w:themeColor="text2"/>
                        </w:rPr>
                        <w:t xml:space="preserve"> </w:t>
                      </w:r>
                      <w:r>
                        <w:rPr>
                          <w:color w:val="571745" w:themeColor="text2"/>
                        </w:rPr>
                        <w:t>length</w:t>
                      </w:r>
                      <w:r w:rsidRPr="00573A92">
                        <w:rPr>
                          <w:color w:val="571745" w:themeColor="text2"/>
                        </w:rPr>
                        <w:t xml:space="preserve"> (dependent variable</w:t>
                      </w:r>
                      <w:r>
                        <w:rPr>
                          <w:color w:val="571745" w:themeColor="text2"/>
                        </w:rPr>
                        <w:t xml:space="preserve">) from petal width </w:t>
                      </w:r>
                      <w:r w:rsidRPr="00573A92">
                        <w:rPr>
                          <w:color w:val="571745" w:themeColor="text2"/>
                        </w:rPr>
                        <w:t xml:space="preserve">(independent variable). Before the model was applied, the dataset was split </w:t>
                      </w:r>
                      <w:r>
                        <w:rPr>
                          <w:color w:val="571745" w:themeColor="text2"/>
                        </w:rPr>
                        <w:t>80%/20</w:t>
                      </w:r>
                      <w:r w:rsidRPr="00573A92">
                        <w:rPr>
                          <w:color w:val="571745" w:themeColor="text2"/>
                        </w:rPr>
                        <w:t>% on size into a training</w:t>
                      </w:r>
                      <w:r>
                        <w:rPr>
                          <w:color w:val="571745" w:themeColor="text2"/>
                        </w:rPr>
                        <w:t xml:space="preserve"> (n=120</w:t>
                      </w:r>
                      <w:r w:rsidRPr="00573A92">
                        <w:rPr>
                          <w:color w:val="571745" w:themeColor="text2"/>
                        </w:rPr>
                        <w:t>) and testing</w:t>
                      </w:r>
                      <w:r>
                        <w:rPr>
                          <w:color w:val="571745" w:themeColor="text2"/>
                        </w:rPr>
                        <w:t xml:space="preserve"> (n=20</w:t>
                      </w:r>
                      <w:r w:rsidRPr="00573A92">
                        <w:rPr>
                          <w:color w:val="571745" w:themeColor="text2"/>
                        </w:rPr>
                        <w:t xml:space="preserve">) dataset. Splitting the data into separate datasets allows for assessing the quality and how effective the model is. The linear regression model created from training </w:t>
                      </w:r>
                      <w:proofErr w:type="gramStart"/>
                      <w:r w:rsidRPr="00573A92">
                        <w:rPr>
                          <w:color w:val="571745" w:themeColor="text2"/>
                        </w:rPr>
                        <w:t>dataset,</w:t>
                      </w:r>
                      <w:proofErr w:type="gramEnd"/>
                      <w:r w:rsidRPr="00573A92">
                        <w:rPr>
                          <w:color w:val="571745" w:themeColor="text2"/>
                        </w:rPr>
                        <w:t xml:space="preserve"> appears to be efficient as there is not a large difference between the actual and predicted values for distance (residuals). The </w:t>
                      </w:r>
                      <w:r>
                        <w:rPr>
                          <w:color w:val="571745" w:themeColor="text2"/>
                        </w:rPr>
                        <w:t>R-squared value was 0.928</w:t>
                      </w:r>
                      <w:r w:rsidRPr="00573A92">
                        <w:rPr>
                          <w:color w:val="571745" w:themeColor="text2"/>
                        </w:rPr>
                        <w:t xml:space="preserve">, which shows the regression line fits the data well. The P –value was </w:t>
                      </w:r>
                      <w:r w:rsidRPr="00573A92">
                        <w:rPr>
                          <w:rStyle w:val="gd15mcfceub"/>
                          <w:color w:val="571745" w:themeColor="text2"/>
                          <w:bdr w:val="none" w:sz="0" w:space="0" w:color="auto" w:frame="1"/>
                        </w:rPr>
                        <w:t xml:space="preserve">2.2e-16 (statistically significant, below 0.05 confidence level), which shows </w:t>
                      </w:r>
                      <w:r>
                        <w:rPr>
                          <w:rStyle w:val="gd15mcfceub"/>
                          <w:color w:val="571745" w:themeColor="text2"/>
                          <w:bdr w:val="none" w:sz="0" w:space="0" w:color="auto" w:frame="1"/>
                        </w:rPr>
                        <w:t>petal length is very much dependent on petal width</w:t>
                      </w:r>
                      <w:r w:rsidRPr="00573A92">
                        <w:rPr>
                          <w:rStyle w:val="gd15mcfceub"/>
                          <w:color w:val="571745" w:themeColor="text2"/>
                          <w:bdr w:val="none" w:sz="0" w:space="0" w:color="auto" w:frame="1"/>
                        </w:rPr>
                        <w:t xml:space="preserve">. </w:t>
                      </w:r>
                    </w:p>
                    <w:p w:rsidR="00343F76" w:rsidRDefault="000C74AA" w:rsidP="00343F76">
                      <w:pPr>
                        <w:pStyle w:val="15Spine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D4EC09" wp14:editId="6C700549">
                            <wp:extent cx="2885704" cy="1603168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2885" cy="1601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Default="00343F76" w:rsidP="00343F76">
                      <w:pPr>
                        <w:pStyle w:val="15Spine"/>
                        <w:jc w:val="both"/>
                      </w:pPr>
                    </w:p>
                    <w:p w:rsidR="00343F76" w:rsidRPr="000D0FB4" w:rsidRDefault="00343F76" w:rsidP="00343F76">
                      <w:pPr>
                        <w:pStyle w:val="15Spine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1F71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904571" wp14:editId="09C4CCEE">
                <wp:simplePos x="0" y="0"/>
                <wp:positionH relativeFrom="margin">
                  <wp:posOffset>6650181</wp:posOffset>
                </wp:positionH>
                <wp:positionV relativeFrom="margin">
                  <wp:posOffset>1935678</wp:posOffset>
                </wp:positionV>
                <wp:extent cx="1297618" cy="868680"/>
                <wp:effectExtent l="0" t="0" r="17145" b="26670"/>
                <wp:wrapNone/>
                <wp:docPr id="166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297618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1F7" w:rsidRPr="00E64D70" w:rsidRDefault="001F71F7" w:rsidP="001F71F7">
                            <w:pPr>
                              <w:pStyle w:val="TabName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Tab 8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style="position:absolute;margin-left:523.65pt;margin-top:152.4pt;width:102.15pt;height:68.4pt;rotation:180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297618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" adj="-11796480,,5400" path="m,l1152835,r144783,144783l1297618,868680,,868680,,xe" fillcolor="#571745 [3215]" strokecolor="#848484 [1940]" strokeweight=".25pt">
                <v:stroke joinstyle="miter"/>
                <v:formulas/>
                <v:path o:connecttype="custom" o:connectlocs="0,0;1152835,0;1297618,144783;1297618,868680;0,868680;0,0" o:connectangles="0,0,0,0,0,0" textboxrect="0,0,1297618,868680"/>
                <v:textbox style="layout-flow:vertical">
                  <w:txbxContent>
                    <w:p w:rsidR="001F71F7" w:rsidRPr="00E64D70" w:rsidRDefault="001F71F7" w:rsidP="001F71F7">
                      <w:pPr>
                        <w:pStyle w:val="TabName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Tab 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D276B4" w:rsidP="00894754">
      <w:pPr>
        <w:rPr>
          <w:color w:val="D0300F" w:themeColor="accent6" w:themeShade="BF"/>
        </w:rPr>
      </w:pPr>
      <w:r w:rsidRPr="00D276B4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45EC0BE" wp14:editId="7215200C">
                <wp:simplePos x="0" y="0"/>
                <wp:positionH relativeFrom="column">
                  <wp:posOffset>-167640</wp:posOffset>
                </wp:positionH>
                <wp:positionV relativeFrom="paragraph">
                  <wp:posOffset>-55880</wp:posOffset>
                </wp:positionV>
                <wp:extent cx="7089140" cy="652780"/>
                <wp:effectExtent l="0" t="0" r="0" b="0"/>
                <wp:wrapNone/>
                <wp:docPr id="162" name="Parallelogram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6B4" w:rsidRDefault="00D276B4" w:rsidP="00D276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2" o:spid="_x0000_s1067" type="#_x0000_t7" style="position:absolute;margin-left:-13.2pt;margin-top:-4.4pt;width:558.2pt;height:51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" adj="1379" fillcolor="#ffc40c [3208]" stroked="f" strokeweight="3pt">
                <v:textbox>
                  <w:txbxContent>
                    <w:p w:rsidR="00D276B4" w:rsidRDefault="00D276B4" w:rsidP="00D276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276B4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B9C3219" wp14:editId="223AAF5E">
                <wp:simplePos x="0" y="0"/>
                <wp:positionH relativeFrom="column">
                  <wp:posOffset>6586220</wp:posOffset>
                </wp:positionH>
                <wp:positionV relativeFrom="paragraph">
                  <wp:posOffset>-55880</wp:posOffset>
                </wp:positionV>
                <wp:extent cx="7089140" cy="652780"/>
                <wp:effectExtent l="0" t="0" r="0" b="0"/>
                <wp:wrapNone/>
                <wp:docPr id="163" name="Parallelogram 163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3" o:spid="_x0000_s1026" type="#_x0000_t7" alt="Title: Shape" style="position:absolute;margin-left:518.6pt;margin-top:-4.4pt;width:558.2pt;height:51.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" adj="1379" fillcolor="#333 [3204]" stroked="f" strokeweight="3pt"/>
            </w:pict>
          </mc:Fallback>
        </mc:AlternateContent>
      </w: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  <w:r w:rsidRPr="00343F76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D5AF49B" wp14:editId="0566D23A">
                <wp:simplePos x="0" y="0"/>
                <wp:positionH relativeFrom="column">
                  <wp:posOffset>609600</wp:posOffset>
                </wp:positionH>
                <wp:positionV relativeFrom="paragraph">
                  <wp:posOffset>286385</wp:posOffset>
                </wp:positionV>
                <wp:extent cx="3479800" cy="2824480"/>
                <wp:effectExtent l="0" t="0" r="6350" b="0"/>
                <wp:wrapNone/>
                <wp:docPr id="239" name="Rectangle: Single Corner Snipped 246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F76" w:rsidRPr="00F7167D" w:rsidRDefault="00BA6D03" w:rsidP="00343F76">
                            <w:pPr>
                              <w:pStyle w:val="Heading1"/>
                              <w:jc w:val="left"/>
                            </w:pPr>
                            <w:r>
                              <w:rPr>
                                <w:color w:val="571745" w:themeColor="text2"/>
                              </w:rPr>
                              <w:t>Prediction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alt="Title: Shape" style="position:absolute;margin-left:48pt;margin-top:22.55pt;width:274pt;height:222.4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343F76" w:rsidRPr="00F7167D" w:rsidRDefault="00BA6D03" w:rsidP="00343F76">
                      <w:pPr>
                        <w:pStyle w:val="Heading1"/>
                        <w:jc w:val="left"/>
                      </w:pPr>
                      <w:r>
                        <w:rPr>
                          <w:color w:val="571745" w:themeColor="text2"/>
                        </w:rPr>
                        <w:t>Prediction Model</w:t>
                      </w:r>
                    </w:p>
                  </w:txbxContent>
                </v:textbox>
              </v:shape>
            </w:pict>
          </mc:Fallback>
        </mc:AlternateContent>
      </w:r>
      <w:r w:rsidRPr="00343F76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38122A8" wp14:editId="3C1B8AE8">
                <wp:simplePos x="0" y="0"/>
                <wp:positionH relativeFrom="column">
                  <wp:posOffset>2820035</wp:posOffset>
                </wp:positionH>
                <wp:positionV relativeFrom="paragraph">
                  <wp:posOffset>1782445</wp:posOffset>
                </wp:positionV>
                <wp:extent cx="4039235" cy="5909310"/>
                <wp:effectExtent l="0" t="0" r="0" b="0"/>
                <wp:wrapNone/>
                <wp:docPr id="240" name="Rectangle: Single Corner Snipp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590931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B7F" w:rsidRPr="00573A92" w:rsidRDefault="001E5B7F" w:rsidP="001E5B7F">
                            <w:pPr>
                              <w:pStyle w:val="1Spine"/>
                              <w:jc w:val="both"/>
                            </w:pPr>
                            <w:r>
                              <w:t>Regression Analysis Cont.:</w:t>
                            </w:r>
                          </w:p>
                          <w:p w:rsidR="001E5B7F" w:rsidRPr="001E5B7F" w:rsidRDefault="001E5B7F" w:rsidP="001E5B7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color w:val="571745" w:themeColor="text2"/>
                              </w:rPr>
                              <w:t>Regression analysis predicted the petal length for 20 different flowers</w:t>
                            </w:r>
                            <w:r w:rsidRPr="00573A92">
                              <w:rPr>
                                <w:color w:val="571745" w:themeColor="text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571745" w:themeColor="text2"/>
                              </w:rPr>
                              <w:t>V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i</w:t>
                            </w:r>
                            <w:r w:rsidRPr="001E5B7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rginica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were predicted to have the longest petal length, followed by versicolor, than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setosa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. In the testing dataset, predicted petal length for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virginica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ranged from 5.1 to 6.4 cm, for versicolor ranged from 3.3 to 4.6 cm, and for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setosa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ranged for 1.5 to 1.9. </w:t>
                            </w:r>
                          </w:p>
                          <w:p w:rsidR="00343F76" w:rsidRDefault="00343F76" w:rsidP="00343F76">
                            <w:pPr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D276B4" w:rsidRDefault="00D276B4" w:rsidP="00343F76">
                            <w:pPr>
                              <w:pStyle w:val="3Spine"/>
                              <w:jc w:val="both"/>
                            </w:pPr>
                          </w:p>
                          <w:p w:rsidR="00D276B4" w:rsidRDefault="00D276B4" w:rsidP="00343F76">
                            <w:pPr>
                              <w:pStyle w:val="3Spine"/>
                              <w:jc w:val="both"/>
                            </w:pPr>
                          </w:p>
                          <w:p w:rsidR="00D276B4" w:rsidRDefault="00D276B4" w:rsidP="00343F76">
                            <w:pPr>
                              <w:pStyle w:val="3Spine"/>
                              <w:jc w:val="both"/>
                            </w:pPr>
                          </w:p>
                          <w:p w:rsidR="00D276B4" w:rsidRDefault="00D276B4" w:rsidP="00343F76">
                            <w:pPr>
                              <w:pStyle w:val="3Spine"/>
                              <w:jc w:val="both"/>
                            </w:pPr>
                          </w:p>
                          <w:p w:rsidR="00D276B4" w:rsidRDefault="00D276B4" w:rsidP="00343F76">
                            <w:pPr>
                              <w:pStyle w:val="3Spine"/>
                              <w:jc w:val="both"/>
                            </w:pPr>
                          </w:p>
                          <w:p w:rsidR="00D276B4" w:rsidRDefault="00D276B4" w:rsidP="00343F76">
                            <w:pPr>
                              <w:pStyle w:val="3Spine"/>
                              <w:jc w:val="both"/>
                            </w:pPr>
                          </w:p>
                          <w:p w:rsidR="00D276B4" w:rsidRDefault="00D276B4" w:rsidP="00343F76">
                            <w:pPr>
                              <w:pStyle w:val="3Spine"/>
                              <w:jc w:val="both"/>
                            </w:pPr>
                          </w:p>
                          <w:p w:rsidR="00D276B4" w:rsidRDefault="00D276B4" w:rsidP="00343F76">
                            <w:pPr>
                              <w:pStyle w:val="3Spine"/>
                              <w:jc w:val="both"/>
                            </w:pPr>
                          </w:p>
                          <w:p w:rsidR="00D276B4" w:rsidRDefault="00D276B4" w:rsidP="00343F76">
                            <w:pPr>
                              <w:pStyle w:val="3Spine"/>
                              <w:jc w:val="both"/>
                            </w:pPr>
                          </w:p>
                          <w:p w:rsidR="00D276B4" w:rsidRDefault="00D276B4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  <w:p w:rsidR="00343F76" w:rsidRPr="000D0FB4" w:rsidRDefault="00343F76" w:rsidP="00343F76">
                            <w:pPr>
                              <w:pStyle w:val="3Spine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style="position:absolute;margin-left:222.05pt;margin-top:140.35pt;width:318.05pt;height:465.3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5909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" adj="-11796480,,5400" path="m,l2601752,,4039235,1437483r,4471827l,5909310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5909310;0,5909310;0,0" o:connectangles="0,0,0,0,0,0" textboxrect="0,0,4039235,5909310"/>
                <v:textbox>
                  <w:txbxContent>
                    <w:p w:rsidR="001E5B7F" w:rsidRPr="00573A92" w:rsidRDefault="001E5B7F" w:rsidP="001E5B7F">
                      <w:pPr>
                        <w:pStyle w:val="1Spine"/>
                        <w:jc w:val="both"/>
                      </w:pPr>
                      <w:r>
                        <w:t>Regression Analysis Cont.:</w:t>
                      </w:r>
                    </w:p>
                    <w:p w:rsidR="001E5B7F" w:rsidRPr="001E5B7F" w:rsidRDefault="001E5B7F" w:rsidP="001E5B7F">
                      <w:pPr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>
                        <w:rPr>
                          <w:color w:val="571745" w:themeColor="text2"/>
                        </w:rPr>
                        <w:t xml:space="preserve">Regression analysis </w:t>
                      </w:r>
                      <w:r>
                        <w:rPr>
                          <w:color w:val="571745" w:themeColor="text2"/>
                        </w:rPr>
                        <w:t>predicted the petal length for 20 different flowers</w:t>
                      </w:r>
                      <w:r w:rsidRPr="00573A92">
                        <w:rPr>
                          <w:color w:val="571745" w:themeColor="text2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571745" w:themeColor="text2"/>
                        </w:rPr>
                        <w:t>V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i</w:t>
                      </w:r>
                      <w:r w:rsidRPr="001E5B7F">
                        <w:rPr>
                          <w:rFonts w:ascii="Calibri" w:eastAsia="Times New Roman" w:hAnsi="Calibri" w:cs="Times New Roman"/>
                          <w:color w:val="000000"/>
                        </w:rPr>
                        <w:t>rginica</w:t>
                      </w:r>
                      <w:proofErr w:type="spellEnd"/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 were predicted to have the longest petal length, followed by versicolor, than </w:t>
                      </w:r>
                      <w:proofErr w:type="spellStart"/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>setosa</w:t>
                      </w:r>
                      <w:proofErr w:type="spellEnd"/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. In the testing dataset, predicted petal length for </w:t>
                      </w:r>
                      <w:proofErr w:type="spellStart"/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>virginica</w:t>
                      </w:r>
                      <w:proofErr w:type="spellEnd"/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 ranged from 5.1 to 6.4 cm, for versicolor ranged from 3.3 to 4.6 cm, and for </w:t>
                      </w:r>
                      <w:proofErr w:type="spellStart"/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>setosa</w:t>
                      </w:r>
                      <w:proofErr w:type="spellEnd"/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 ranged for 1.5 to 1.9. </w:t>
                      </w:r>
                    </w:p>
                    <w:p w:rsidR="00343F76" w:rsidRDefault="00343F76" w:rsidP="00343F76">
                      <w:pPr>
                        <w:pStyle w:val="Heading1Char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D276B4" w:rsidRDefault="00D276B4" w:rsidP="00343F76">
                      <w:pPr>
                        <w:pStyle w:val="3Spine"/>
                        <w:jc w:val="both"/>
                      </w:pPr>
                    </w:p>
                    <w:p w:rsidR="00D276B4" w:rsidRDefault="00D276B4" w:rsidP="00343F76">
                      <w:pPr>
                        <w:pStyle w:val="3Spine"/>
                        <w:jc w:val="both"/>
                      </w:pPr>
                    </w:p>
                    <w:p w:rsidR="00D276B4" w:rsidRDefault="00D276B4" w:rsidP="00343F76">
                      <w:pPr>
                        <w:pStyle w:val="3Spine"/>
                        <w:jc w:val="both"/>
                      </w:pPr>
                    </w:p>
                    <w:p w:rsidR="00D276B4" w:rsidRDefault="00D276B4" w:rsidP="00343F76">
                      <w:pPr>
                        <w:pStyle w:val="3Spine"/>
                        <w:jc w:val="both"/>
                      </w:pPr>
                    </w:p>
                    <w:p w:rsidR="00D276B4" w:rsidRDefault="00D276B4" w:rsidP="00343F76">
                      <w:pPr>
                        <w:pStyle w:val="3Spine"/>
                        <w:jc w:val="both"/>
                      </w:pPr>
                    </w:p>
                    <w:p w:rsidR="00D276B4" w:rsidRDefault="00D276B4" w:rsidP="00343F76">
                      <w:pPr>
                        <w:pStyle w:val="3Spine"/>
                        <w:jc w:val="both"/>
                      </w:pPr>
                    </w:p>
                    <w:p w:rsidR="00D276B4" w:rsidRDefault="00D276B4" w:rsidP="00343F76">
                      <w:pPr>
                        <w:pStyle w:val="3Spine"/>
                        <w:jc w:val="both"/>
                      </w:pPr>
                    </w:p>
                    <w:p w:rsidR="00D276B4" w:rsidRDefault="00D276B4" w:rsidP="00343F76">
                      <w:pPr>
                        <w:pStyle w:val="3Spine"/>
                        <w:jc w:val="both"/>
                      </w:pPr>
                    </w:p>
                    <w:p w:rsidR="00D276B4" w:rsidRDefault="00D276B4" w:rsidP="00343F76">
                      <w:pPr>
                        <w:pStyle w:val="3Spine"/>
                        <w:jc w:val="both"/>
                      </w:pPr>
                    </w:p>
                    <w:p w:rsidR="00D276B4" w:rsidRDefault="00D276B4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Default="00343F76" w:rsidP="00343F76">
                      <w:pPr>
                        <w:pStyle w:val="3Spine"/>
                        <w:jc w:val="both"/>
                      </w:pPr>
                    </w:p>
                    <w:p w:rsidR="00343F76" w:rsidRPr="000D0FB4" w:rsidRDefault="00343F76" w:rsidP="00343F76">
                      <w:pPr>
                        <w:pStyle w:val="3Spine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343F76" w:rsidP="00894754">
      <w:pPr>
        <w:rPr>
          <w:color w:val="D0300F" w:themeColor="accent6" w:themeShade="BF"/>
        </w:rPr>
      </w:pPr>
    </w:p>
    <w:p w:rsidR="00343F76" w:rsidRDefault="00BA6D03" w:rsidP="00894754">
      <w:pPr>
        <w:rPr>
          <w:color w:val="D0300F" w:themeColor="accent6" w:themeShade="BF"/>
        </w:rPr>
      </w:pPr>
      <w:r w:rsidRPr="00BA6D03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9F5C385" wp14:editId="445A9D6F">
                <wp:simplePos x="0" y="0"/>
                <wp:positionH relativeFrom="margin">
                  <wp:posOffset>6802120</wp:posOffset>
                </wp:positionH>
                <wp:positionV relativeFrom="margin">
                  <wp:posOffset>2087880</wp:posOffset>
                </wp:positionV>
                <wp:extent cx="1297618" cy="868680"/>
                <wp:effectExtent l="0" t="0" r="17145" b="26670"/>
                <wp:wrapNone/>
                <wp:docPr id="168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297618" cy="868680"/>
                        </a:xfrm>
                        <a:prstGeom prst="snip1Rect">
                          <a:avLst/>
                        </a:prstGeom>
                        <a:solidFill>
                          <a:srgbClr val="571745"/>
                        </a:solidFill>
                        <a:ln w="3175">
                          <a:solidFill>
                            <a:srgbClr val="333333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D03" w:rsidRPr="00E64D70" w:rsidRDefault="00BA6D03" w:rsidP="00BA6D03">
                            <w:pPr>
                              <w:pStyle w:val="TabName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Tab 9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style="position:absolute;margin-left:535.6pt;margin-top:164.4pt;width:102.15pt;height:68.4pt;rotation:180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297618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" adj="-11796480,,5400" path="m,l1152835,r144783,144783l1297618,868680,,868680,,xe" fillcolor="#571745" strokecolor="#858585" strokeweight=".25pt">
                <v:stroke joinstyle="miter"/>
                <v:formulas/>
                <v:path o:connecttype="custom" o:connectlocs="0,0;1152835,0;1297618,144783;1297618,868680;0,868680;0,0" o:connectangles="0,0,0,0,0,0" textboxrect="0,0,1297618,868680"/>
                <v:textbox style="layout-flow:vertical">
                  <w:txbxContent>
                    <w:p w:rsidR="00BA6D03" w:rsidRPr="00E64D70" w:rsidRDefault="00BA6D03" w:rsidP="00BA6D03">
                      <w:pPr>
                        <w:pStyle w:val="TabName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Tab 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</w:p>
    <w:p w:rsidR="00BA6D03" w:rsidRDefault="00BA6D03" w:rsidP="00894754">
      <w:pPr>
        <w:rPr>
          <w:color w:val="D0300F" w:themeColor="accent6" w:themeShade="BF"/>
        </w:rPr>
      </w:pPr>
    </w:p>
    <w:p w:rsidR="00BA6D03" w:rsidRDefault="00BA6D03" w:rsidP="00894754">
      <w:pPr>
        <w:rPr>
          <w:color w:val="D0300F" w:themeColor="accent6" w:themeShade="BF"/>
        </w:rPr>
      </w:pPr>
    </w:p>
    <w:p w:rsidR="00BA6D03" w:rsidRDefault="00BA6D03" w:rsidP="00894754">
      <w:pPr>
        <w:rPr>
          <w:color w:val="D0300F" w:themeColor="accent6" w:themeShade="BF"/>
        </w:rPr>
      </w:pPr>
    </w:p>
    <w:p w:rsidR="00D276B4" w:rsidRDefault="00D276B4" w:rsidP="00894754">
      <w:pPr>
        <w:rPr>
          <w:color w:val="D0300F" w:themeColor="accent6" w:themeShade="BF"/>
        </w:rPr>
      </w:pPr>
      <w:r w:rsidRPr="00D276B4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45EC0BE" wp14:editId="7215200C">
                <wp:simplePos x="0" y="0"/>
                <wp:positionH relativeFrom="column">
                  <wp:posOffset>-15240</wp:posOffset>
                </wp:positionH>
                <wp:positionV relativeFrom="paragraph">
                  <wp:posOffset>96520</wp:posOffset>
                </wp:positionV>
                <wp:extent cx="7089140" cy="652780"/>
                <wp:effectExtent l="0" t="0" r="0" b="0"/>
                <wp:wrapNone/>
                <wp:docPr id="164" name="Parallelogram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6B4" w:rsidRDefault="00D276B4" w:rsidP="00D276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4" o:spid="_x0000_s1071" type="#_x0000_t7" style="position:absolute;margin-left:-1.2pt;margin-top:7.6pt;width:558.2pt;height:51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" adj="1379" fillcolor="#ffc40c [3208]" stroked="f" strokeweight="3pt">
                <v:textbox>
                  <w:txbxContent>
                    <w:p w:rsidR="00D276B4" w:rsidRDefault="00D276B4" w:rsidP="00D276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276B4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9C3219" wp14:editId="223AAF5E">
                <wp:simplePos x="0" y="0"/>
                <wp:positionH relativeFrom="column">
                  <wp:posOffset>6738620</wp:posOffset>
                </wp:positionH>
                <wp:positionV relativeFrom="paragraph">
                  <wp:posOffset>96520</wp:posOffset>
                </wp:positionV>
                <wp:extent cx="7089140" cy="652780"/>
                <wp:effectExtent l="0" t="0" r="0" b="0"/>
                <wp:wrapNone/>
                <wp:docPr id="165" name="Parallelogram 165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5" o:spid="_x0000_s1026" type="#_x0000_t7" alt="Title: Shape" style="position:absolute;margin-left:530.6pt;margin-top:7.6pt;width:558.2pt;height:51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" adj="1379" fillcolor="#333 [3204]" stroked="f" strokeweight="3pt"/>
            </w:pict>
          </mc:Fallback>
        </mc:AlternateContent>
      </w:r>
    </w:p>
    <w:p w:rsidR="00D276B4" w:rsidRDefault="00D276B4" w:rsidP="00894754">
      <w:pPr>
        <w:rPr>
          <w:color w:val="D0300F" w:themeColor="accent6" w:themeShade="BF"/>
        </w:rPr>
      </w:pPr>
    </w:p>
    <w:sectPr w:rsidR="00D276B4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29D" w:rsidRDefault="00A6329D" w:rsidP="00E71C68">
      <w:pPr>
        <w:spacing w:after="0" w:line="240" w:lineRule="auto"/>
      </w:pPr>
      <w:r>
        <w:separator/>
      </w:r>
    </w:p>
  </w:endnote>
  <w:endnote w:type="continuationSeparator" w:id="0">
    <w:p w:rsidR="00A6329D" w:rsidRDefault="00A6329D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29D" w:rsidRDefault="00A6329D" w:rsidP="00E71C68">
      <w:pPr>
        <w:spacing w:after="0" w:line="240" w:lineRule="auto"/>
      </w:pPr>
      <w:r>
        <w:separator/>
      </w:r>
    </w:p>
  </w:footnote>
  <w:footnote w:type="continuationSeparator" w:id="0">
    <w:p w:rsidR="00A6329D" w:rsidRDefault="00A6329D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802"/>
    <w:rsid w:val="00006FB5"/>
    <w:rsid w:val="00011FF1"/>
    <w:rsid w:val="0002200E"/>
    <w:rsid w:val="0003441C"/>
    <w:rsid w:val="0006261B"/>
    <w:rsid w:val="000811F4"/>
    <w:rsid w:val="00082E2C"/>
    <w:rsid w:val="000B12EB"/>
    <w:rsid w:val="000B4B04"/>
    <w:rsid w:val="000B56BF"/>
    <w:rsid w:val="000C16F9"/>
    <w:rsid w:val="000C74AA"/>
    <w:rsid w:val="000D0FB4"/>
    <w:rsid w:val="000D14F9"/>
    <w:rsid w:val="000E082B"/>
    <w:rsid w:val="000E2E3E"/>
    <w:rsid w:val="000F0802"/>
    <w:rsid w:val="000F1EE6"/>
    <w:rsid w:val="000F3AB3"/>
    <w:rsid w:val="000F6E14"/>
    <w:rsid w:val="000F7717"/>
    <w:rsid w:val="00106D84"/>
    <w:rsid w:val="00114AA9"/>
    <w:rsid w:val="00123E3F"/>
    <w:rsid w:val="00127C5F"/>
    <w:rsid w:val="00135E10"/>
    <w:rsid w:val="001419D9"/>
    <w:rsid w:val="00141AC3"/>
    <w:rsid w:val="00157D08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E5B7F"/>
    <w:rsid w:val="001F45AD"/>
    <w:rsid w:val="001F71F7"/>
    <w:rsid w:val="002028F6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19CD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3F76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73A92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0B2A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072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403D"/>
    <w:rsid w:val="0090618A"/>
    <w:rsid w:val="009225E5"/>
    <w:rsid w:val="0093309D"/>
    <w:rsid w:val="0093445E"/>
    <w:rsid w:val="00934CEF"/>
    <w:rsid w:val="00940997"/>
    <w:rsid w:val="0095336F"/>
    <w:rsid w:val="00991736"/>
    <w:rsid w:val="009920C5"/>
    <w:rsid w:val="00993850"/>
    <w:rsid w:val="0099492A"/>
    <w:rsid w:val="009A5B09"/>
    <w:rsid w:val="009C601D"/>
    <w:rsid w:val="009F6BB1"/>
    <w:rsid w:val="00A02E9A"/>
    <w:rsid w:val="00A031B1"/>
    <w:rsid w:val="00A0722F"/>
    <w:rsid w:val="00A16CD4"/>
    <w:rsid w:val="00A6329D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51283"/>
    <w:rsid w:val="00B65E45"/>
    <w:rsid w:val="00B82845"/>
    <w:rsid w:val="00B84B85"/>
    <w:rsid w:val="00B86AF3"/>
    <w:rsid w:val="00B97DE0"/>
    <w:rsid w:val="00BA6D03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276B4"/>
    <w:rsid w:val="00D36652"/>
    <w:rsid w:val="00D53EDE"/>
    <w:rsid w:val="00D61901"/>
    <w:rsid w:val="00D62452"/>
    <w:rsid w:val="00D85248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576CD"/>
    <w:rsid w:val="00E64D70"/>
    <w:rsid w:val="00E6595B"/>
    <w:rsid w:val="00E71C68"/>
    <w:rsid w:val="00E75F75"/>
    <w:rsid w:val="00E8024A"/>
    <w:rsid w:val="00E8693C"/>
    <w:rsid w:val="00EA31B7"/>
    <w:rsid w:val="00EC0C6E"/>
    <w:rsid w:val="00ED4F64"/>
    <w:rsid w:val="00ED6088"/>
    <w:rsid w:val="00ED7502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  <w:style w:type="character" w:customStyle="1" w:styleId="gd15mcfceub">
    <w:name w:val="gd15mcfceub"/>
    <w:basedOn w:val="DefaultParagraphFont"/>
    <w:rsid w:val="00E64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  <w:style w:type="character" w:customStyle="1" w:styleId="gd15mcfceub">
    <w:name w:val="gd15mcfceub"/>
    <w:basedOn w:val="DefaultParagraphFont"/>
    <w:rsid w:val="00E64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80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70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0.png"/><Relationship Id="rId22" Type="http://schemas.openxmlformats.org/officeDocument/2006/relationships/image" Target="media/image6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DNEK\AppData\Roaming\Microsoft\Templates\Student_report_notebook_kit_cover_binder_spine_divider_tab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0654CEE8794F759995A0D70055B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FEE5-E9A5-499F-9AC2-5F3BE36F5505}"/>
      </w:docPartPr>
      <w:docPartBody>
        <w:p w:rsidR="008D6968" w:rsidRDefault="00EF5176">
          <w:pPr>
            <w:pStyle w:val="910654CEE8794F759995A0D70055B05A"/>
          </w:pPr>
          <w:r w:rsidRPr="00BA0537">
            <w:rPr>
              <w:rStyle w:val="PlaceholderText"/>
              <w:rFonts w:asciiTheme="majorHAnsi" w:hAnsiTheme="majorHAnsi"/>
              <w:b/>
              <w:bCs/>
              <w:color w:val="244061" w:themeColor="accent1" w:themeShade="80"/>
              <w:sz w:val="44"/>
              <w:szCs w:val="44"/>
            </w:rPr>
            <w:t>[1” Binder Spine Insert Title]</w:t>
          </w:r>
        </w:p>
      </w:docPartBody>
    </w:docPart>
    <w:docPart>
      <w:docPartPr>
        <w:name w:val="8B39CB6CCAA647BEBED9507D417A6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1E79-9F5C-48CE-A0D7-7E53F6DBE8FC}"/>
      </w:docPartPr>
      <w:docPartBody>
        <w:p w:rsidR="008D6968" w:rsidRDefault="00EF5176">
          <w:pPr>
            <w:pStyle w:val="8B39CB6CCAA647BEBED9507D417A6EFA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244061" w:themeColor="accent1" w:themeShade="80"/>
              <w:sz w:val="48"/>
              <w:szCs w:val="48"/>
            </w:rPr>
            <w:t>[1.5” Binder Spine Insert Title]</w:t>
          </w:r>
        </w:p>
      </w:docPartBody>
    </w:docPart>
    <w:docPart>
      <w:docPartPr>
        <w:name w:val="8F53CA5C90B24F2BBA1E8746794C6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18AF3-D704-4CF4-9284-709F00F2BC94}"/>
      </w:docPartPr>
      <w:docPartBody>
        <w:p w:rsidR="008D6968" w:rsidRDefault="00EF5176">
          <w:pPr>
            <w:pStyle w:val="8F53CA5C90B24F2BBA1E8746794C662C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244061" w:themeColor="accent1" w:themeShade="80"/>
              <w:sz w:val="56"/>
              <w:szCs w:val="56"/>
            </w:rPr>
            <w:t>[2” Binder Spine Insert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76"/>
    <w:rsid w:val="002B5D1C"/>
    <w:rsid w:val="008D6968"/>
    <w:rsid w:val="00AB4DD4"/>
    <w:rsid w:val="00E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0654CEE8794F759995A0D70055B05A">
    <w:name w:val="910654CEE8794F759995A0D70055B05A"/>
  </w:style>
  <w:style w:type="paragraph" w:customStyle="1" w:styleId="8B39CB6CCAA647BEBED9507D417A6EFA">
    <w:name w:val="8B39CB6CCAA647BEBED9507D417A6EFA"/>
  </w:style>
  <w:style w:type="paragraph" w:customStyle="1" w:styleId="8F53CA5C90B24F2BBA1E8746794C662C">
    <w:name w:val="8F53CA5C90B24F2BBA1E8746794C662C"/>
  </w:style>
  <w:style w:type="paragraph" w:customStyle="1" w:styleId="D8091F8E9A7644FCB65D11C2FC69807E">
    <w:name w:val="D8091F8E9A7644FCB65D11C2FC6980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0654CEE8794F759995A0D70055B05A">
    <w:name w:val="910654CEE8794F759995A0D70055B05A"/>
  </w:style>
  <w:style w:type="paragraph" w:customStyle="1" w:styleId="8B39CB6CCAA647BEBED9507D417A6EFA">
    <w:name w:val="8B39CB6CCAA647BEBED9507D417A6EFA"/>
  </w:style>
  <w:style w:type="paragraph" w:customStyle="1" w:styleId="8F53CA5C90B24F2BBA1E8746794C662C">
    <w:name w:val="8F53CA5C90B24F2BBA1E8746794C662C"/>
  </w:style>
  <w:style w:type="paragraph" w:customStyle="1" w:styleId="D8091F8E9A7644FCB65D11C2FC69807E">
    <w:name w:val="D8091F8E9A7644FCB65D11C2FC698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4552F-2857-4DA7-9390-A650AE13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Student_report_notebook_kit_cover_binder_spine_divider_tabs</Template>
  <TotalTime>0</TotalTime>
  <Pages>11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Department of Health Services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Gardner</dc:creator>
  <cp:lastModifiedBy>Kyle Gardner</cp:lastModifiedBy>
  <cp:revision>2</cp:revision>
  <dcterms:created xsi:type="dcterms:W3CDTF">2019-08-14T13:08:00Z</dcterms:created>
  <dcterms:modified xsi:type="dcterms:W3CDTF">2019-08-14T13:08:00Z</dcterms:modified>
</cp:coreProperties>
</file>